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2" w:type="pct"/>
        <w:tblCellMar>
          <w:left w:w="0" w:type="dxa"/>
          <w:bottom w:w="115" w:type="dxa"/>
          <w:right w:w="0" w:type="dxa"/>
        </w:tblCellMar>
        <w:tblLook w:val="04A0" w:firstRow="1" w:lastRow="0" w:firstColumn="1" w:lastColumn="0" w:noHBand="0" w:noVBand="1"/>
        <w:tblDescription w:val="Layout table for name, contact info, and objective"/>
      </w:tblPr>
      <w:tblGrid>
        <w:gridCol w:w="9099"/>
        <w:gridCol w:w="546"/>
      </w:tblGrid>
      <w:tr w:rsidR="00CA2FC4" w:rsidRPr="00CF1A49" w14:paraId="3FB35101" w14:textId="77777777" w:rsidTr="005852C6">
        <w:trPr>
          <w:gridAfter w:val="1"/>
          <w:wAfter w:w="546" w:type="dxa"/>
          <w:trHeight w:hRule="exact" w:val="1444"/>
        </w:trPr>
        <w:tc>
          <w:tcPr>
            <w:tcW w:w="9099" w:type="dxa"/>
            <w:tcMar>
              <w:top w:w="0" w:type="dxa"/>
              <w:bottom w:w="0" w:type="dxa"/>
            </w:tcMar>
          </w:tcPr>
          <w:p w14:paraId="05F48915" w14:textId="77777777" w:rsidR="00CA2FC4" w:rsidRPr="00A6692C" w:rsidRDefault="00CA2FC4" w:rsidP="005852C6">
            <w:pPr>
              <w:pStyle w:val="Title"/>
              <w:rPr>
                <w:sz w:val="58"/>
                <w:szCs w:val="58"/>
              </w:rPr>
            </w:pPr>
            <w:r w:rsidRPr="00A6692C">
              <w:rPr>
                <w:sz w:val="58"/>
                <w:szCs w:val="58"/>
              </w:rPr>
              <w:t xml:space="preserve">Nicholas </w:t>
            </w:r>
            <w:r w:rsidRPr="00A6692C">
              <w:rPr>
                <w:rStyle w:val="IntenseEmphasis"/>
                <w:sz w:val="58"/>
                <w:szCs w:val="58"/>
              </w:rPr>
              <w:t>Mangracina</w:t>
            </w:r>
          </w:p>
          <w:p w14:paraId="113B9ABC" w14:textId="77777777" w:rsidR="00CA2FC4" w:rsidRPr="00CF1A49" w:rsidRDefault="00CA2FC4" w:rsidP="005852C6">
            <w:pPr>
              <w:pStyle w:val="ContactInfo"/>
              <w:contextualSpacing w:val="0"/>
            </w:pPr>
            <w:r>
              <w:t>732-850-0309</w:t>
            </w:r>
          </w:p>
          <w:p w14:paraId="36ABE94D" w14:textId="77777777" w:rsidR="00CA2FC4" w:rsidRDefault="00CA2FC4" w:rsidP="005852C6">
            <w:pPr>
              <w:pStyle w:val="ContactInfoEmphasis"/>
              <w:contextualSpacing w:val="0"/>
            </w:pPr>
            <w:r>
              <w:t>nick1191994@gmail.com</w:t>
            </w:r>
            <w:r w:rsidRPr="00CF1A49">
              <w:t xml:space="preserve"> </w:t>
            </w:r>
            <w:r>
              <w:t xml:space="preserve"> </w:t>
            </w:r>
            <w:sdt>
              <w:sdtPr>
                <w:alias w:val="Divider dot:"/>
                <w:tag w:val="Divider dot:"/>
                <w:id w:val="2000459528"/>
                <w:placeholder>
                  <w:docPart w:val="01B708C0F8EA408BB43729AC82336F77"/>
                </w:placeholder>
                <w:temporary/>
                <w:showingPlcHdr/>
                <w15:appearance w15:val="hidden"/>
              </w:sdtPr>
              <w:sdtEndPr/>
              <w:sdtContent>
                <w:r w:rsidRPr="00CF1A49">
                  <w:t>·</w:t>
                </w:r>
              </w:sdtContent>
            </w:sdt>
            <w:r w:rsidRPr="006B3DCF">
              <w:t xml:space="preserve">  </w:t>
            </w:r>
            <w:r>
              <w:t>nickmangracina.me</w:t>
            </w:r>
            <w:r w:rsidRPr="006B3DCF">
              <w:t xml:space="preserve"> </w:t>
            </w:r>
            <w:r>
              <w:t xml:space="preserve"> </w:t>
            </w:r>
            <w:sdt>
              <w:sdtPr>
                <w:alias w:val="Divider dot:"/>
                <w:tag w:val="Divider dot:"/>
                <w:id w:val="-79373873"/>
                <w:placeholder>
                  <w:docPart w:val="4EC4034F54944D4F98B69A7DFC2F0A91"/>
                </w:placeholder>
                <w:temporary/>
                <w:showingPlcHdr/>
                <w15:appearance w15:val="hidden"/>
              </w:sdtPr>
              <w:sdtEndPr/>
              <w:sdtContent>
                <w:r w:rsidRPr="00CF1A49">
                  <w:t>·</w:t>
                </w:r>
              </w:sdtContent>
            </w:sdt>
            <w:r w:rsidRPr="006B3DCF">
              <w:t xml:space="preserve">  </w:t>
            </w:r>
            <w:r w:rsidRPr="003270CA">
              <w:t>github.com/nick433</w:t>
            </w:r>
          </w:p>
          <w:p w14:paraId="7C2201FD" w14:textId="77777777" w:rsidR="00CA2FC4" w:rsidRPr="00CF1A49" w:rsidRDefault="00CA2FC4" w:rsidP="005852C6">
            <w:pPr>
              <w:pStyle w:val="ContactInfoEmphasis"/>
              <w:contextualSpacing w:val="0"/>
            </w:pPr>
          </w:p>
        </w:tc>
      </w:tr>
      <w:tr w:rsidR="00CA2FC4" w:rsidRPr="00CF1A49" w14:paraId="310C4515" w14:textId="77777777" w:rsidTr="005852C6">
        <w:trPr>
          <w:trHeight w:val="445"/>
        </w:trPr>
        <w:tc>
          <w:tcPr>
            <w:tcW w:w="9645" w:type="dxa"/>
            <w:gridSpan w:val="2"/>
            <w:tcMar>
              <w:top w:w="432" w:type="dxa"/>
            </w:tcMar>
          </w:tcPr>
          <w:p w14:paraId="5D376436" w14:textId="4C932CA9" w:rsidR="002F69CF" w:rsidRPr="00EC45FA" w:rsidRDefault="00CA2FC4" w:rsidP="005852C6">
            <w:pPr>
              <w:autoSpaceDE w:val="0"/>
              <w:autoSpaceDN w:val="0"/>
              <w:adjustRightInd w:val="0"/>
              <w:spacing w:line="236" w:lineRule="exact"/>
              <w:rPr>
                <w:rFonts w:ascii="Times New Roman" w:hAnsi="Times New Roman" w:cs="Times New Roman"/>
                <w:color w:val="000000"/>
                <w:sz w:val="21"/>
                <w:szCs w:val="21"/>
              </w:rPr>
            </w:pPr>
            <w:r>
              <w:rPr>
                <w:rFonts w:ascii="Times New Roman" w:hAnsi="Times New Roman" w:cs="Times New Roman"/>
                <w:color w:val="000000"/>
                <w:sz w:val="21"/>
                <w:szCs w:val="21"/>
              </w:rPr>
              <w:t>Recently graduated developer primarily specializing in java software development, with a background in finance and music education</w:t>
            </w:r>
            <w:r w:rsidR="00DF6207">
              <w:rPr>
                <w:rFonts w:ascii="Times New Roman" w:hAnsi="Times New Roman" w:cs="Times New Roman"/>
                <w:color w:val="000000"/>
                <w:sz w:val="21"/>
                <w:szCs w:val="21"/>
              </w:rPr>
              <w:t xml:space="preserve">. A motivated self-starter hoping to find full-time employment in the dynamic tech world </w:t>
            </w:r>
          </w:p>
        </w:tc>
      </w:tr>
    </w:tbl>
    <w:p w14:paraId="716CB1AF" w14:textId="77777777" w:rsidR="002F69CF" w:rsidRPr="0091317C" w:rsidRDefault="002F69CF" w:rsidP="00D25DAF">
      <w:pPr>
        <w:pStyle w:val="Heading1"/>
        <w:spacing w:before="220"/>
        <w:rPr>
          <w:sz w:val="25"/>
          <w:szCs w:val="25"/>
        </w:rPr>
      </w:pPr>
      <w:r w:rsidRPr="0091317C">
        <w:rPr>
          <w:sz w:val="25"/>
          <w:szCs w:val="25"/>
        </w:rPr>
        <w:t>Relevant 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2F69CF" w:rsidRPr="00CF1A49" w14:paraId="02A37024" w14:textId="77777777" w:rsidTr="001F5209">
        <w:trPr>
          <w:trHeight w:val="1534"/>
        </w:trPr>
        <w:tc>
          <w:tcPr>
            <w:tcW w:w="9290" w:type="dxa"/>
          </w:tcPr>
          <w:p w14:paraId="71E975B1" w14:textId="77777777" w:rsidR="002F69CF" w:rsidRPr="00CF1A49" w:rsidRDefault="002F69CF" w:rsidP="001F5209">
            <w:pPr>
              <w:pStyle w:val="Heading3"/>
              <w:contextualSpacing w:val="0"/>
              <w:outlineLvl w:val="2"/>
            </w:pPr>
            <w:r>
              <w:t>6/2017 – 8/2017</w:t>
            </w:r>
          </w:p>
          <w:p w14:paraId="2454EF87" w14:textId="77777777" w:rsidR="002F69CF" w:rsidRPr="00CD52C6" w:rsidRDefault="002F69CF" w:rsidP="001F5209">
            <w:pPr>
              <w:pStyle w:val="Heading2"/>
              <w:contextualSpacing w:val="0"/>
              <w:outlineLvl w:val="1"/>
              <w:rPr>
                <w:b w:val="0"/>
                <w:smallCaps/>
                <w:color w:val="595959" w:themeColor="text1" w:themeTint="A6"/>
              </w:rPr>
            </w:pPr>
            <w:r>
              <w:t>android Engineer intern</w:t>
            </w:r>
            <w:r w:rsidRPr="00CF1A49">
              <w:t xml:space="preserve">, </w:t>
            </w:r>
            <w:r>
              <w:rPr>
                <w:rStyle w:val="SubtleReference"/>
              </w:rPr>
              <w:t>Advent finTECH LLC</w:t>
            </w:r>
          </w:p>
          <w:p w14:paraId="6975DAFE" w14:textId="77777777" w:rsidR="002F69CF" w:rsidRDefault="002F69CF" w:rsidP="001F5209">
            <w:pPr>
              <w:pStyle w:val="ListParagraph"/>
              <w:numPr>
                <w:ilvl w:val="0"/>
                <w:numId w:val="15"/>
              </w:numPr>
              <w:autoSpaceDE w:val="0"/>
              <w:autoSpaceDN w:val="0"/>
              <w:adjustRightInd w:val="0"/>
              <w:spacing w:after="324" w:line="265" w:lineRule="exact"/>
              <w:rPr>
                <w:rFonts w:ascii="Times New Roman" w:hAnsi="Times New Roman" w:cs="Times New Roman"/>
                <w:color w:val="000000"/>
                <w:sz w:val="21"/>
                <w:szCs w:val="21"/>
              </w:rPr>
            </w:pPr>
            <w:r>
              <w:rPr>
                <w:rFonts w:ascii="Times New Roman" w:hAnsi="Times New Roman" w:cs="Times New Roman"/>
                <w:color w:val="000000"/>
                <w:sz w:val="21"/>
                <w:szCs w:val="21"/>
              </w:rPr>
              <w:t>Developed and launched website for startup company.</w:t>
            </w:r>
          </w:p>
          <w:p w14:paraId="695F3104" w14:textId="77777777" w:rsidR="002F69CF" w:rsidRDefault="002F69CF" w:rsidP="001F5209">
            <w:pPr>
              <w:pStyle w:val="ListParagraph"/>
              <w:numPr>
                <w:ilvl w:val="0"/>
                <w:numId w:val="15"/>
              </w:numPr>
              <w:autoSpaceDE w:val="0"/>
              <w:autoSpaceDN w:val="0"/>
              <w:adjustRightInd w:val="0"/>
              <w:spacing w:after="324" w:line="265" w:lineRule="exact"/>
              <w:rPr>
                <w:rFonts w:ascii="Times New Roman" w:hAnsi="Times New Roman" w:cs="Times New Roman"/>
                <w:color w:val="000000"/>
                <w:sz w:val="21"/>
                <w:szCs w:val="21"/>
              </w:rPr>
            </w:pPr>
            <w:r>
              <w:rPr>
                <w:rFonts w:ascii="Times New Roman" w:hAnsi="Times New Roman" w:cs="Times New Roman"/>
                <w:color w:val="000000"/>
                <w:sz w:val="21"/>
                <w:szCs w:val="21"/>
              </w:rPr>
              <w:t>Worked in team of 2 to develop TradeTracker app for android. (details in projects section)</w:t>
            </w:r>
          </w:p>
          <w:p w14:paraId="03E85221" w14:textId="77777777" w:rsidR="002F69CF" w:rsidRPr="001B0BC7" w:rsidRDefault="002F69CF" w:rsidP="001F5209">
            <w:pPr>
              <w:pStyle w:val="ListParagraph"/>
              <w:numPr>
                <w:ilvl w:val="0"/>
                <w:numId w:val="15"/>
              </w:numPr>
              <w:autoSpaceDE w:val="0"/>
              <w:autoSpaceDN w:val="0"/>
              <w:adjustRightInd w:val="0"/>
              <w:spacing w:after="324" w:line="265" w:lineRule="exact"/>
              <w:rPr>
                <w:rFonts w:ascii="Times New Roman" w:hAnsi="Times New Roman" w:cs="Times New Roman"/>
                <w:color w:val="000000"/>
                <w:sz w:val="21"/>
                <w:szCs w:val="21"/>
              </w:rPr>
            </w:pPr>
            <w:r>
              <w:rPr>
                <w:rFonts w:ascii="Times New Roman" w:hAnsi="Times New Roman" w:cs="Times New Roman"/>
                <w:color w:val="000000"/>
                <w:sz w:val="21"/>
                <w:szCs w:val="21"/>
              </w:rPr>
              <w:t>Optimized code to be more efficient and consume least battery life possible for app.</w:t>
            </w:r>
          </w:p>
        </w:tc>
      </w:tr>
    </w:tbl>
    <w:p w14:paraId="77FA62AC" w14:textId="4B5EB08C" w:rsidR="00CA2FC4" w:rsidRPr="002F69CF" w:rsidRDefault="00CA2FC4" w:rsidP="002F69CF">
      <w:pPr>
        <w:pStyle w:val="Heading1"/>
        <w:spacing w:before="240"/>
        <w:rPr>
          <w:sz w:val="10"/>
          <w:szCs w:val="10"/>
        </w:rPr>
      </w:pPr>
    </w:p>
    <w:sdt>
      <w:sdtPr>
        <w:alias w:val="Education:"/>
        <w:tag w:val="Education:"/>
        <w:id w:val="-1908763273"/>
        <w:placeholder>
          <w:docPart w:val="603B415B705846EC86E4F34CBC030E88"/>
        </w:placeholder>
        <w:temporary/>
        <w:showingPlcHdr/>
        <w15:appearance w15:val="hidden"/>
      </w:sdtPr>
      <w:sdtEndPr/>
      <w:sdtContent>
        <w:p w14:paraId="5BA8682E" w14:textId="77777777" w:rsidR="00CA2FC4" w:rsidRPr="00CF1A49" w:rsidRDefault="00CA2FC4" w:rsidP="00CA2FC4">
          <w:pPr>
            <w:pStyle w:val="Heading1"/>
            <w:spacing w:before="280"/>
          </w:pPr>
          <w:r w:rsidRPr="00DF6207">
            <w:rPr>
              <w:sz w:val="26"/>
              <w:szCs w:val="26"/>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A2FC4" w:rsidRPr="00CF1A49" w14:paraId="45C4CBC9" w14:textId="77777777" w:rsidTr="005852C6">
        <w:trPr>
          <w:trHeight w:val="2137"/>
        </w:trPr>
        <w:tc>
          <w:tcPr>
            <w:tcW w:w="9290" w:type="dxa"/>
          </w:tcPr>
          <w:p w14:paraId="66B184C0" w14:textId="77777777" w:rsidR="00CA2FC4" w:rsidRPr="00CF1A49" w:rsidRDefault="00CA2FC4" w:rsidP="005852C6">
            <w:pPr>
              <w:pStyle w:val="Heading3"/>
              <w:contextualSpacing w:val="0"/>
              <w:outlineLvl w:val="2"/>
            </w:pPr>
            <w:r>
              <w:t>09/2014 – 1/2018</w:t>
            </w:r>
          </w:p>
          <w:p w14:paraId="433EA400" w14:textId="077C32E4" w:rsidR="00CA2FC4" w:rsidRPr="00CF1A49" w:rsidRDefault="00CA2FC4" w:rsidP="005852C6">
            <w:pPr>
              <w:pStyle w:val="Heading2"/>
              <w:contextualSpacing w:val="0"/>
              <w:outlineLvl w:val="1"/>
            </w:pPr>
            <w:r>
              <w:t>B.S. computer science</w:t>
            </w:r>
            <w:r w:rsidRPr="00CF1A49">
              <w:t xml:space="preserve">, </w:t>
            </w:r>
            <w:r>
              <w:rPr>
                <w:rStyle w:val="SubtleReference"/>
              </w:rPr>
              <w:t>Rutgers University - new brunswick</w:t>
            </w:r>
          </w:p>
          <w:p w14:paraId="55265D34" w14:textId="77777777" w:rsidR="00CA2FC4" w:rsidRPr="0081289A"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pacing w:val="-1"/>
                <w:sz w:val="21"/>
                <w:szCs w:val="21"/>
              </w:rPr>
              <w:t>In-major GPA: 3.</w:t>
            </w:r>
            <w:r>
              <w:rPr>
                <w:noProof/>
              </w:rPr>
              <mc:AlternateContent>
                <mc:Choice Requires="wps">
                  <w:drawing>
                    <wp:anchor distT="0" distB="0" distL="114300" distR="114300" simplePos="0" relativeHeight="251659264" behindDoc="1" locked="1" layoutInCell="1" allowOverlap="1" wp14:anchorId="4796751D" wp14:editId="7217B9E4">
                      <wp:simplePos x="0" y="0"/>
                      <wp:positionH relativeFrom="page">
                        <wp:posOffset>703580</wp:posOffset>
                      </wp:positionH>
                      <wp:positionV relativeFrom="page">
                        <wp:posOffset>6939280</wp:posOffset>
                      </wp:positionV>
                      <wp:extent cx="53975" cy="53975"/>
                      <wp:effectExtent l="8255" t="5080" r="4445" b="762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custGeom>
                                <a:avLst/>
                                <a:gdLst>
                                  <a:gd name="T0" fmla="*/ 43 w 85"/>
                                  <a:gd name="T1" fmla="*/ 0 h 85"/>
                                  <a:gd name="T2" fmla="*/ 43 w 85"/>
                                  <a:gd name="T3" fmla="*/ 0 h 85"/>
                                  <a:gd name="T4" fmla="*/ 85 w 85"/>
                                  <a:gd name="T5" fmla="*/ 43 h 85"/>
                                  <a:gd name="T6" fmla="*/ 43 w 85"/>
                                  <a:gd name="T7" fmla="*/ 85 h 85"/>
                                  <a:gd name="T8" fmla="*/ 0 w 85"/>
                                  <a:gd name="T9" fmla="*/ 43 h 85"/>
                                  <a:gd name="T10" fmla="*/ 43 w 85"/>
                                  <a:gd name="T11" fmla="*/ 0 h 85"/>
                                </a:gdLst>
                                <a:ahLst/>
                                <a:cxnLst>
                                  <a:cxn ang="0">
                                    <a:pos x="T0" y="T1"/>
                                  </a:cxn>
                                  <a:cxn ang="0">
                                    <a:pos x="T2" y="T3"/>
                                  </a:cxn>
                                  <a:cxn ang="0">
                                    <a:pos x="T4" y="T5"/>
                                  </a:cxn>
                                  <a:cxn ang="0">
                                    <a:pos x="T6" y="T7"/>
                                  </a:cxn>
                                  <a:cxn ang="0">
                                    <a:pos x="T8" y="T9"/>
                                  </a:cxn>
                                  <a:cxn ang="0">
                                    <a:pos x="T10" y="T11"/>
                                  </a:cxn>
                                </a:cxnLst>
                                <a:rect l="0" t="0" r="r" b="b"/>
                                <a:pathLst>
                                  <a:path w="85" h="85">
                                    <a:moveTo>
                                      <a:pt x="43" y="0"/>
                                    </a:moveTo>
                                    <a:lnTo>
                                      <a:pt x="43" y="0"/>
                                    </a:lnTo>
                                    <a:cubicBezTo>
                                      <a:pt x="66" y="0"/>
                                      <a:pt x="85" y="19"/>
                                      <a:pt x="85" y="43"/>
                                    </a:cubicBezTo>
                                    <a:cubicBezTo>
                                      <a:pt x="85" y="66"/>
                                      <a:pt x="66" y="85"/>
                                      <a:pt x="43" y="85"/>
                                    </a:cubicBezTo>
                                    <a:cubicBezTo>
                                      <a:pt x="19" y="85"/>
                                      <a:pt x="0" y="66"/>
                                      <a:pt x="0" y="43"/>
                                    </a:cubicBezTo>
                                    <a:cubicBezTo>
                                      <a:pt x="0" y="19"/>
                                      <a:pt x="19" y="0"/>
                                      <a:pt x="4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36E36" id="Freeform 6" o:spid="_x0000_s1026" style="position:absolute;margin-left:55.4pt;margin-top:546.4pt;width:4.25pt;height: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" path="m43,r,c66,,85,19,85,43,85,66,66,85,43,85,19,85,,66,,43,,19,19,,43,xe" fillcolor="black" stroked="f">
                      <v:path o:connecttype="custom" o:connectlocs="27305,0;27305,0;53975,27305;27305,53975;0,27305;27305,0" o:connectangles="0,0,0,0,0,0"/>
                      <w10:wrap anchorx="page" anchory="page"/>
                      <w10:anchorlock/>
                    </v:shape>
                  </w:pict>
                </mc:Fallback>
              </mc:AlternateContent>
            </w:r>
            <w:r>
              <w:rPr>
                <w:rFonts w:ascii="Times New Roman" w:hAnsi="Times New Roman" w:cs="Times New Roman"/>
                <w:color w:val="000000"/>
                <w:spacing w:val="-1"/>
                <w:sz w:val="21"/>
                <w:szCs w:val="21"/>
              </w:rPr>
              <w:t>27</w:t>
            </w:r>
          </w:p>
          <w:p w14:paraId="3BD27F7D" w14:textId="77777777" w:rsidR="00CA2FC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sidRPr="001B55C1">
              <w:rPr>
                <w:rFonts w:ascii="Times New Roman" w:hAnsi="Times New Roman" w:cs="Times New Roman"/>
                <w:color w:val="000000"/>
                <w:sz w:val="21"/>
                <w:szCs w:val="21"/>
              </w:rPr>
              <w:t>Relevant courses</w:t>
            </w:r>
            <w:r>
              <w:rPr>
                <w:rFonts w:ascii="Times New Roman" w:hAnsi="Times New Roman" w:cs="Times New Roman"/>
                <w:color w:val="000000"/>
                <w:sz w:val="21"/>
                <w:szCs w:val="21"/>
              </w:rPr>
              <w:t>: object-oriented programming, d</w:t>
            </w:r>
            <w:r w:rsidRPr="00EC45FA">
              <w:rPr>
                <w:rFonts w:ascii="Times New Roman" w:hAnsi="Times New Roman" w:cs="Times New Roman"/>
                <w:color w:val="000000"/>
                <w:sz w:val="21"/>
                <w:szCs w:val="21"/>
              </w:rPr>
              <w:t>ata str</w:t>
            </w:r>
            <w:r>
              <w:rPr>
                <w:rFonts w:ascii="Times New Roman" w:hAnsi="Times New Roman" w:cs="Times New Roman"/>
                <w:color w:val="000000"/>
                <w:sz w:val="21"/>
                <w:szCs w:val="21"/>
              </w:rPr>
              <w:t>uctures, databases, design and analysis of algorithms,</w:t>
            </w:r>
            <w:r w:rsidRPr="00EC45FA">
              <w:rPr>
                <w:rFonts w:ascii="Times New Roman" w:hAnsi="Times New Roman" w:cs="Times New Roman"/>
                <w:color w:val="000000"/>
                <w:sz w:val="21"/>
                <w:szCs w:val="21"/>
              </w:rPr>
              <w:t xml:space="preserve"> systems programming</w:t>
            </w:r>
            <w:r>
              <w:rPr>
                <w:rFonts w:ascii="Times New Roman" w:hAnsi="Times New Roman" w:cs="Times New Roman"/>
                <w:color w:val="000000"/>
                <w:sz w:val="21"/>
                <w:szCs w:val="21"/>
              </w:rPr>
              <w:t>, computer architecture, internet technology, artificial intelligence and machine learning, cryptography.</w:t>
            </w:r>
          </w:p>
          <w:p w14:paraId="1571B1F5" w14:textId="618BFCB6" w:rsidR="00CA2FC4" w:rsidRPr="009B3E96" w:rsidRDefault="00CA2FC4" w:rsidP="005852C6">
            <w:pPr>
              <w:pStyle w:val="ListParagraph"/>
              <w:numPr>
                <w:ilvl w:val="0"/>
                <w:numId w:val="16"/>
              </w:numPr>
              <w:autoSpaceDE w:val="0"/>
              <w:autoSpaceDN w:val="0"/>
              <w:adjustRightInd w:val="0"/>
              <w:spacing w:after="260" w:line="258" w:lineRule="exact"/>
              <w:rPr>
                <w:rFonts w:ascii="Times New Roman" w:hAnsi="Times New Roman" w:cs="Times New Roman"/>
                <w:color w:val="000000"/>
                <w:sz w:val="21"/>
                <w:szCs w:val="21"/>
              </w:rPr>
            </w:pPr>
            <w:r w:rsidRPr="001B55C1">
              <w:rPr>
                <w:rFonts w:ascii="Times New Roman" w:hAnsi="Times New Roman" w:cs="Times New Roman"/>
                <w:color w:val="000000"/>
                <w:sz w:val="21"/>
                <w:szCs w:val="21"/>
              </w:rPr>
              <w:t>Extracurriculars:</w:t>
            </w:r>
            <w:r>
              <w:rPr>
                <w:rFonts w:ascii="Times New Roman" w:hAnsi="Times New Roman" w:cs="Times New Roman"/>
                <w:color w:val="000000"/>
                <w:sz w:val="21"/>
                <w:szCs w:val="21"/>
              </w:rPr>
              <w:t xml:space="preserve"> Marching band, USACS member (Computer science club), Rutgers Esports, </w:t>
            </w:r>
            <w:r w:rsidR="003B1378">
              <w:rPr>
                <w:rFonts w:ascii="Times New Roman" w:hAnsi="Times New Roman" w:cs="Times New Roman"/>
                <w:color w:val="000000"/>
                <w:sz w:val="21"/>
                <w:szCs w:val="21"/>
              </w:rPr>
              <w:t>HackRU volunteer,</w:t>
            </w:r>
            <w:r>
              <w:rPr>
                <w:rFonts w:ascii="Times New Roman" w:hAnsi="Times New Roman" w:cs="Times New Roman"/>
                <w:color w:val="000000"/>
                <w:sz w:val="21"/>
                <w:szCs w:val="21"/>
              </w:rPr>
              <w:t xml:space="preserve"> drumset for basketball games.</w:t>
            </w:r>
          </w:p>
        </w:tc>
      </w:tr>
    </w:tbl>
    <w:sdt>
      <w:sdtPr>
        <w:alias w:val="Skills:"/>
        <w:tag w:val="Skills:"/>
        <w:id w:val="-1392877668"/>
        <w:placeholder>
          <w:docPart w:val="0C0202FB40234F7E9D24337AB4DA4FEA"/>
        </w:placeholder>
        <w:temporary/>
        <w:showingPlcHdr/>
        <w15:appearance w15:val="hidden"/>
      </w:sdtPr>
      <w:sdtEndPr/>
      <w:sdtContent>
        <w:p w14:paraId="29CAB84F" w14:textId="77777777" w:rsidR="00CA2FC4" w:rsidRPr="00CF1A49" w:rsidRDefault="00CA2FC4" w:rsidP="00CA2FC4">
          <w:pPr>
            <w:pStyle w:val="Heading1"/>
            <w:spacing w:before="360"/>
          </w:pPr>
          <w:r w:rsidRPr="00DF6207">
            <w:rPr>
              <w:sz w:val="26"/>
              <w:szCs w:val="26"/>
            </w:rPr>
            <w:t>Skills</w:t>
          </w:r>
        </w:p>
      </w:sdtContent>
    </w:sdt>
    <w:tbl>
      <w:tblPr>
        <w:tblStyle w:val="TableGrid"/>
        <w:tblW w:w="5096" w:type="pct"/>
        <w:tblCellMar>
          <w:left w:w="0" w:type="dxa"/>
          <w:right w:w="0" w:type="dxa"/>
        </w:tblCellMar>
        <w:tblLook w:val="04A0" w:firstRow="1" w:lastRow="0" w:firstColumn="1" w:lastColumn="0" w:noHBand="0" w:noVBand="1"/>
        <w:tblDescription w:val="Skills layout table"/>
      </w:tblPr>
      <w:tblGrid>
        <w:gridCol w:w="4770"/>
        <w:gridCol w:w="4770"/>
      </w:tblGrid>
      <w:tr w:rsidR="00CA2FC4" w:rsidRPr="006E1507" w14:paraId="5B1C7933" w14:textId="77777777" w:rsidTr="002F69CF">
        <w:trPr>
          <w:trHeight w:val="576"/>
        </w:trPr>
        <w:tc>
          <w:tcPr>
            <w:tcW w:w="4770" w:type="dxa"/>
          </w:tcPr>
          <w:p w14:paraId="610D83D1" w14:textId="77777777" w:rsidR="00CA2FC4" w:rsidRPr="00EE18FE" w:rsidRDefault="00CA2FC4" w:rsidP="005852C6">
            <w:pPr>
              <w:pStyle w:val="ListBullet"/>
              <w:contextualSpacing w:val="0"/>
              <w:rPr>
                <w:rFonts w:ascii="Times New Roman" w:hAnsi="Times New Roman" w:cs="Times New Roman"/>
                <w:sz w:val="21"/>
                <w:szCs w:val="21"/>
              </w:rPr>
            </w:pPr>
            <w:r>
              <w:rPr>
                <w:rFonts w:ascii="Times New Roman" w:hAnsi="Times New Roman" w:cs="Times New Roman"/>
                <w:color w:val="404040" w:themeColor="text1" w:themeTint="BF"/>
                <w:sz w:val="21"/>
                <w:szCs w:val="21"/>
              </w:rPr>
              <w:t>Proficient</w:t>
            </w:r>
            <w:r w:rsidRPr="00DB5087">
              <w:rPr>
                <w:rFonts w:ascii="Times New Roman" w:hAnsi="Times New Roman" w:cs="Times New Roman"/>
                <w:color w:val="404040" w:themeColor="text1" w:themeTint="BF"/>
                <w:sz w:val="21"/>
                <w:szCs w:val="21"/>
              </w:rPr>
              <w:t xml:space="preserve">: </w:t>
            </w:r>
            <w:r>
              <w:rPr>
                <w:rFonts w:ascii="Times New Roman" w:hAnsi="Times New Roman" w:cs="Times New Roman"/>
                <w:color w:val="404040" w:themeColor="text1" w:themeTint="BF"/>
                <w:sz w:val="21"/>
                <w:szCs w:val="21"/>
              </w:rPr>
              <w:t xml:space="preserve"> </w:t>
            </w:r>
            <w:r w:rsidRPr="00DB5087">
              <w:rPr>
                <w:rFonts w:ascii="Times New Roman" w:hAnsi="Times New Roman" w:cs="Times New Roman"/>
                <w:color w:val="404040" w:themeColor="text1" w:themeTint="BF"/>
                <w:sz w:val="21"/>
                <w:szCs w:val="21"/>
              </w:rPr>
              <w:t>Java (</w:t>
            </w:r>
            <w:r>
              <w:rPr>
                <w:rFonts w:ascii="Times New Roman" w:hAnsi="Times New Roman" w:cs="Times New Roman"/>
                <w:color w:val="404040" w:themeColor="text1" w:themeTint="BF"/>
                <w:sz w:val="21"/>
                <w:szCs w:val="21"/>
              </w:rPr>
              <w:t xml:space="preserve">J2EE, </w:t>
            </w:r>
            <w:r w:rsidRPr="00DB5087">
              <w:rPr>
                <w:rFonts w:ascii="Times New Roman" w:hAnsi="Times New Roman" w:cs="Times New Roman"/>
                <w:color w:val="404040" w:themeColor="text1" w:themeTint="BF"/>
                <w:sz w:val="21"/>
                <w:szCs w:val="21"/>
              </w:rPr>
              <w:t>Android, JDBC,</w:t>
            </w:r>
            <w:r>
              <w:rPr>
                <w:rFonts w:ascii="Times New Roman" w:hAnsi="Times New Roman" w:cs="Times New Roman"/>
                <w:color w:val="404040" w:themeColor="text1" w:themeTint="BF"/>
                <w:sz w:val="21"/>
                <w:szCs w:val="21"/>
              </w:rPr>
              <w:t xml:space="preserve"> </w:t>
            </w:r>
            <w:r w:rsidRPr="00DB5087">
              <w:rPr>
                <w:rFonts w:ascii="Times New Roman" w:hAnsi="Times New Roman" w:cs="Times New Roman"/>
                <w:color w:val="404040" w:themeColor="text1" w:themeTint="BF"/>
                <w:sz w:val="21"/>
                <w:szCs w:val="21"/>
              </w:rPr>
              <w:t xml:space="preserve"> concurrency, </w:t>
            </w:r>
            <w:r>
              <w:rPr>
                <w:rFonts w:ascii="Times New Roman" w:hAnsi="Times New Roman" w:cs="Times New Roman"/>
                <w:color w:val="404040" w:themeColor="text1" w:themeTint="BF"/>
                <w:sz w:val="21"/>
                <w:szCs w:val="21"/>
              </w:rPr>
              <w:t xml:space="preserve">JSP, </w:t>
            </w:r>
            <w:r w:rsidRPr="00DB5087">
              <w:rPr>
                <w:rFonts w:ascii="Times New Roman" w:hAnsi="Times New Roman" w:cs="Times New Roman"/>
                <w:color w:val="404040" w:themeColor="text1" w:themeTint="BF"/>
                <w:sz w:val="21"/>
                <w:szCs w:val="21"/>
              </w:rPr>
              <w:t>JavaFx) C</w:t>
            </w:r>
            <w:r>
              <w:rPr>
                <w:rFonts w:ascii="Times New Roman" w:hAnsi="Times New Roman" w:cs="Times New Roman"/>
                <w:color w:val="404040" w:themeColor="text1" w:themeTint="BF"/>
                <w:sz w:val="21"/>
                <w:szCs w:val="21"/>
              </w:rPr>
              <w:t>/C++,</w:t>
            </w:r>
            <w:r w:rsidRPr="00DB5087">
              <w:rPr>
                <w:rFonts w:ascii="Times New Roman" w:hAnsi="Times New Roman" w:cs="Times New Roman"/>
                <w:color w:val="404040" w:themeColor="text1" w:themeTint="BF"/>
                <w:sz w:val="21"/>
                <w:szCs w:val="21"/>
              </w:rPr>
              <w:t xml:space="preserve"> Python,</w:t>
            </w:r>
            <w:r>
              <w:rPr>
                <w:rFonts w:ascii="Times New Roman" w:hAnsi="Times New Roman" w:cs="Times New Roman"/>
                <w:color w:val="404040" w:themeColor="text1" w:themeTint="BF"/>
                <w:sz w:val="21"/>
                <w:szCs w:val="21"/>
              </w:rPr>
              <w:t xml:space="preserve"> </w:t>
            </w:r>
            <w:r w:rsidRPr="00DB5087">
              <w:rPr>
                <w:rFonts w:ascii="Times New Roman" w:hAnsi="Times New Roman" w:cs="Times New Roman"/>
                <w:color w:val="404040" w:themeColor="text1" w:themeTint="BF"/>
                <w:sz w:val="21"/>
                <w:szCs w:val="21"/>
              </w:rPr>
              <w:t>SQL</w:t>
            </w:r>
            <w:r>
              <w:rPr>
                <w:rFonts w:ascii="Times New Roman" w:hAnsi="Times New Roman" w:cs="Times New Roman"/>
                <w:color w:val="404040" w:themeColor="text1" w:themeTint="BF"/>
                <w:sz w:val="21"/>
                <w:szCs w:val="21"/>
              </w:rPr>
              <w:t xml:space="preserve">  </w:t>
            </w:r>
          </w:p>
          <w:p w14:paraId="5E86CFF3" w14:textId="727CF7C5" w:rsidR="00CA2FC4" w:rsidRPr="002F69CF" w:rsidRDefault="00CA2FC4" w:rsidP="005852C6">
            <w:pPr>
              <w:pStyle w:val="ListBullet"/>
              <w:contextualSpacing w:val="0"/>
              <w:rPr>
                <w:rFonts w:ascii="Times New Roman" w:hAnsi="Times New Roman" w:cs="Times New Roman"/>
                <w:sz w:val="21"/>
                <w:szCs w:val="21"/>
              </w:rPr>
            </w:pPr>
            <w:r>
              <w:rPr>
                <w:rFonts w:ascii="Times New Roman" w:hAnsi="Times New Roman" w:cs="Times New Roman"/>
                <w:color w:val="404040" w:themeColor="text1" w:themeTint="BF"/>
                <w:sz w:val="21"/>
                <w:szCs w:val="21"/>
              </w:rPr>
              <w:t>Prior experience</w:t>
            </w:r>
            <w:r w:rsidRPr="00DB5087">
              <w:rPr>
                <w:rFonts w:ascii="Times New Roman" w:hAnsi="Times New Roman" w:cs="Times New Roman"/>
                <w:color w:val="404040" w:themeColor="text1" w:themeTint="BF"/>
                <w:sz w:val="21"/>
                <w:szCs w:val="21"/>
              </w:rPr>
              <w:t xml:space="preserve">: </w:t>
            </w:r>
            <w:r>
              <w:rPr>
                <w:rFonts w:ascii="Times New Roman" w:hAnsi="Times New Roman" w:cs="Times New Roman"/>
                <w:color w:val="404040" w:themeColor="text1" w:themeTint="BF"/>
                <w:sz w:val="21"/>
                <w:szCs w:val="21"/>
              </w:rPr>
              <w:t xml:space="preserve"> </w:t>
            </w:r>
            <w:r w:rsidRPr="00DB5087">
              <w:rPr>
                <w:rFonts w:ascii="Times New Roman" w:hAnsi="Times New Roman" w:cs="Times New Roman"/>
                <w:color w:val="404040" w:themeColor="text1" w:themeTint="BF"/>
                <w:sz w:val="21"/>
                <w:szCs w:val="21"/>
              </w:rPr>
              <w:t>Html5, CSS, JavaScript</w:t>
            </w:r>
            <w:r>
              <w:rPr>
                <w:rFonts w:ascii="Times New Roman" w:hAnsi="Times New Roman" w:cs="Times New Roman"/>
                <w:color w:val="404040" w:themeColor="text1" w:themeTint="BF"/>
                <w:sz w:val="21"/>
                <w:szCs w:val="21"/>
              </w:rPr>
              <w:t>(reactJS, node.js),</w:t>
            </w:r>
            <w:r w:rsidRPr="00DB5087">
              <w:rPr>
                <w:rFonts w:ascii="Times New Roman" w:hAnsi="Times New Roman" w:cs="Times New Roman"/>
                <w:color w:val="404040" w:themeColor="text1" w:themeTint="BF"/>
                <w:sz w:val="21"/>
                <w:szCs w:val="21"/>
              </w:rPr>
              <w:t xml:space="preserve"> C#, Unix, NoSQL, </w:t>
            </w:r>
            <w:r>
              <w:rPr>
                <w:rFonts w:ascii="Times New Roman" w:hAnsi="Times New Roman" w:cs="Times New Roman"/>
                <w:color w:val="404040" w:themeColor="text1" w:themeTint="BF"/>
                <w:sz w:val="21"/>
                <w:szCs w:val="21"/>
              </w:rPr>
              <w:t>MS Excel, AWS, VB</w:t>
            </w:r>
          </w:p>
          <w:p w14:paraId="0012F987" w14:textId="242891DA" w:rsidR="002F69CF" w:rsidRPr="002F69CF" w:rsidRDefault="00D25DAF" w:rsidP="002F69CF">
            <w:pPr>
              <w:pStyle w:val="ListBullet"/>
              <w:contextualSpacing w:val="0"/>
              <w:rPr>
                <w:rFonts w:ascii="Times New Roman" w:hAnsi="Times New Roman" w:cs="Times New Roman"/>
                <w:sz w:val="21"/>
                <w:szCs w:val="21"/>
              </w:rPr>
            </w:pPr>
            <w:r>
              <w:rPr>
                <w:rFonts w:ascii="Times New Roman" w:hAnsi="Times New Roman" w:cs="Times New Roman"/>
                <w:color w:val="404040" w:themeColor="text1" w:themeTint="BF"/>
                <w:sz w:val="21"/>
                <w:szCs w:val="21"/>
              </w:rPr>
              <w:t>Familiar with Agile development methodology and experience with test-driven development</w:t>
            </w:r>
          </w:p>
        </w:tc>
        <w:tc>
          <w:tcPr>
            <w:tcW w:w="4770" w:type="dxa"/>
            <w:tcMar>
              <w:left w:w="360" w:type="dxa"/>
            </w:tcMar>
          </w:tcPr>
          <w:p w14:paraId="72FB4D30" w14:textId="77777777" w:rsidR="00CA2FC4" w:rsidRPr="00224D46" w:rsidRDefault="00CA2FC4" w:rsidP="005852C6">
            <w:pPr>
              <w:pStyle w:val="ListBullet"/>
              <w:contextualSpacing w:val="0"/>
              <w:rPr>
                <w:rFonts w:ascii="Times New Roman" w:hAnsi="Times New Roman" w:cs="Times New Roman"/>
                <w:color w:val="404040" w:themeColor="text1" w:themeTint="BF"/>
                <w:sz w:val="21"/>
                <w:szCs w:val="21"/>
              </w:rPr>
            </w:pPr>
            <w:r w:rsidRPr="00224D46">
              <w:rPr>
                <w:rFonts w:ascii="Times New Roman" w:hAnsi="Times New Roman" w:cs="Times New Roman"/>
                <w:color w:val="404040" w:themeColor="text1" w:themeTint="BF"/>
                <w:sz w:val="21"/>
                <w:szCs w:val="21"/>
              </w:rPr>
              <w:t>Collaboration</w:t>
            </w:r>
            <w:r>
              <w:rPr>
                <w:rFonts w:ascii="Times New Roman" w:hAnsi="Times New Roman" w:cs="Times New Roman"/>
                <w:color w:val="404040" w:themeColor="text1" w:themeTint="BF"/>
                <w:sz w:val="21"/>
                <w:szCs w:val="21"/>
              </w:rPr>
              <w:t>/version control</w:t>
            </w:r>
            <w:r w:rsidRPr="00224D46">
              <w:rPr>
                <w:rFonts w:ascii="Times New Roman" w:hAnsi="Times New Roman" w:cs="Times New Roman"/>
                <w:color w:val="404040" w:themeColor="text1" w:themeTint="BF"/>
                <w:sz w:val="21"/>
                <w:szCs w:val="21"/>
              </w:rPr>
              <w:t xml:space="preserve"> (git)</w:t>
            </w:r>
          </w:p>
          <w:p w14:paraId="2DCD1D88" w14:textId="041DF707" w:rsidR="00CA2FC4" w:rsidRPr="00224D46" w:rsidRDefault="00D25DAF" w:rsidP="005852C6">
            <w:pPr>
              <w:pStyle w:val="ListBullet"/>
              <w:contextualSpacing w:val="0"/>
              <w:rPr>
                <w:rFonts w:ascii="Times New Roman" w:hAnsi="Times New Roman" w:cs="Times New Roman"/>
                <w:color w:val="404040" w:themeColor="text1" w:themeTint="BF"/>
                <w:sz w:val="21"/>
                <w:szCs w:val="21"/>
              </w:rPr>
            </w:pPr>
            <w:r>
              <w:rPr>
                <w:rFonts w:ascii="Times New Roman" w:hAnsi="Times New Roman" w:cs="Times New Roman"/>
                <w:color w:val="404040" w:themeColor="text1" w:themeTint="BF"/>
                <w:sz w:val="21"/>
                <w:szCs w:val="21"/>
              </w:rPr>
              <w:t>A</w:t>
            </w:r>
            <w:r w:rsidR="00CA2FC4">
              <w:rPr>
                <w:rFonts w:ascii="Times New Roman" w:hAnsi="Times New Roman" w:cs="Times New Roman"/>
                <w:color w:val="404040" w:themeColor="text1" w:themeTint="BF"/>
                <w:sz w:val="21"/>
                <w:szCs w:val="21"/>
              </w:rPr>
              <w:t>utomation experience - S</w:t>
            </w:r>
            <w:r w:rsidR="00CA2FC4" w:rsidRPr="00224D46">
              <w:rPr>
                <w:rFonts w:ascii="Times New Roman" w:hAnsi="Times New Roman" w:cs="Times New Roman"/>
                <w:color w:val="404040" w:themeColor="text1" w:themeTint="BF"/>
                <w:sz w:val="21"/>
                <w:szCs w:val="21"/>
              </w:rPr>
              <w:t>elenium</w:t>
            </w:r>
            <w:r w:rsidR="00CA2FC4">
              <w:rPr>
                <w:rFonts w:ascii="Times New Roman" w:hAnsi="Times New Roman" w:cs="Times New Roman"/>
                <w:color w:val="404040" w:themeColor="text1" w:themeTint="BF"/>
                <w:sz w:val="21"/>
                <w:szCs w:val="21"/>
              </w:rPr>
              <w:t>, vbs, python</w:t>
            </w:r>
          </w:p>
          <w:p w14:paraId="30F2ABAC" w14:textId="77777777" w:rsidR="00CA2FC4" w:rsidRPr="00224D46" w:rsidRDefault="00CA2FC4" w:rsidP="005852C6">
            <w:pPr>
              <w:pStyle w:val="ListBullet"/>
              <w:contextualSpacing w:val="0"/>
              <w:rPr>
                <w:rFonts w:ascii="Times New Roman" w:hAnsi="Times New Roman" w:cs="Times New Roman"/>
                <w:color w:val="404040" w:themeColor="text1" w:themeTint="BF"/>
                <w:sz w:val="21"/>
                <w:szCs w:val="21"/>
              </w:rPr>
            </w:pPr>
            <w:r w:rsidRPr="00224D46">
              <w:rPr>
                <w:rFonts w:ascii="Times New Roman" w:hAnsi="Times New Roman" w:cs="Times New Roman"/>
                <w:color w:val="404040" w:themeColor="text1" w:themeTint="BF"/>
                <w:sz w:val="21"/>
                <w:szCs w:val="21"/>
              </w:rPr>
              <w:t>Advanced knowledge of data structures, object-oriented design, algorithm design</w:t>
            </w:r>
          </w:p>
          <w:p w14:paraId="68B0A0FA" w14:textId="4939B514" w:rsidR="00CA2FC4" w:rsidRPr="00224D46" w:rsidRDefault="00A17985" w:rsidP="005852C6">
            <w:pPr>
              <w:pStyle w:val="ListBullet"/>
              <w:contextualSpacing w:val="0"/>
              <w:rPr>
                <w:rFonts w:ascii="Times New Roman" w:hAnsi="Times New Roman" w:cs="Times New Roman"/>
                <w:color w:val="404040" w:themeColor="text1" w:themeTint="BF"/>
                <w:sz w:val="21"/>
                <w:szCs w:val="21"/>
              </w:rPr>
            </w:pPr>
            <w:r>
              <w:rPr>
                <w:rFonts w:ascii="Times New Roman" w:hAnsi="Times New Roman" w:cs="Times New Roman"/>
                <w:color w:val="404040" w:themeColor="text1" w:themeTint="BF"/>
                <w:sz w:val="21"/>
                <w:szCs w:val="21"/>
              </w:rPr>
              <w:t>Experience analyzing</w:t>
            </w:r>
            <w:r w:rsidR="00CA2FC4" w:rsidRPr="00224D46">
              <w:rPr>
                <w:rFonts w:ascii="Times New Roman" w:hAnsi="Times New Roman" w:cs="Times New Roman"/>
                <w:color w:val="404040" w:themeColor="text1" w:themeTint="BF"/>
                <w:sz w:val="21"/>
                <w:szCs w:val="21"/>
              </w:rPr>
              <w:t xml:space="preserve"> and f</w:t>
            </w:r>
            <w:r>
              <w:rPr>
                <w:rFonts w:ascii="Times New Roman" w:hAnsi="Times New Roman" w:cs="Times New Roman"/>
                <w:color w:val="404040" w:themeColor="text1" w:themeTint="BF"/>
                <w:sz w:val="21"/>
                <w:szCs w:val="21"/>
              </w:rPr>
              <w:t>inding pattern</w:t>
            </w:r>
            <w:r w:rsidR="000373FC">
              <w:rPr>
                <w:rFonts w:ascii="Times New Roman" w:hAnsi="Times New Roman" w:cs="Times New Roman"/>
                <w:color w:val="404040" w:themeColor="text1" w:themeTint="BF"/>
                <w:sz w:val="21"/>
                <w:szCs w:val="21"/>
              </w:rPr>
              <w:t>s in data from stock daytrading</w:t>
            </w:r>
            <w:bookmarkStart w:id="0" w:name="_GoBack"/>
            <w:bookmarkEnd w:id="0"/>
          </w:p>
        </w:tc>
      </w:tr>
    </w:tbl>
    <w:p w14:paraId="6E628652" w14:textId="234428DF" w:rsidR="00CA2FC4" w:rsidRPr="00DF6207" w:rsidRDefault="00CA2FC4" w:rsidP="00CA2FC4">
      <w:pPr>
        <w:pStyle w:val="Heading1"/>
        <w:rPr>
          <w:sz w:val="26"/>
          <w:szCs w:val="26"/>
        </w:rPr>
      </w:pPr>
      <w:r w:rsidRPr="00DF6207">
        <w:rPr>
          <w:sz w:val="26"/>
          <w:szCs w:val="26"/>
        </w:rPr>
        <w:t>Projects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A2FC4" w:rsidRPr="00CF1A49" w14:paraId="33F3B44E" w14:textId="77777777" w:rsidTr="005852C6">
        <w:trPr>
          <w:trHeight w:val="2137"/>
        </w:trPr>
        <w:tc>
          <w:tcPr>
            <w:tcW w:w="9290" w:type="dxa"/>
          </w:tcPr>
          <w:p w14:paraId="54C7EE1A" w14:textId="77777777" w:rsidR="00CA2FC4" w:rsidRDefault="00CA2FC4" w:rsidP="005852C6">
            <w:pPr>
              <w:pStyle w:val="Heading2"/>
              <w:contextualSpacing w:val="0"/>
              <w:outlineLvl w:val="1"/>
              <w:rPr>
                <w:b w:val="0"/>
                <w:color w:val="595959" w:themeColor="text1" w:themeTint="A6"/>
              </w:rPr>
            </w:pPr>
            <w:r>
              <w:t xml:space="preserve">TradeTracker </w:t>
            </w:r>
            <w:r w:rsidRPr="0037589E">
              <w:rPr>
                <w:b w:val="0"/>
                <w:color w:val="595959" w:themeColor="text1" w:themeTint="A6"/>
              </w:rPr>
              <w:t>–</w:t>
            </w:r>
            <w:r>
              <w:rPr>
                <w:b w:val="0"/>
                <w:color w:val="595959" w:themeColor="text1" w:themeTint="A6"/>
              </w:rPr>
              <w:t xml:space="preserve"> </w:t>
            </w:r>
            <w:r w:rsidRPr="0037589E">
              <w:rPr>
                <w:b w:val="0"/>
                <w:color w:val="595959" w:themeColor="text1" w:themeTint="A6"/>
              </w:rPr>
              <w:t>Android App</w:t>
            </w:r>
          </w:p>
          <w:p w14:paraId="15062E18" w14:textId="7FE6A833" w:rsidR="00CA2FC4" w:rsidRPr="00CD52C6"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rPr>
            </w:pPr>
            <w:r>
              <w:rPr>
                <w:rFonts w:ascii="Times New Roman" w:hAnsi="Times New Roman" w:cs="Times New Roman"/>
                <w:color w:val="000000"/>
                <w:spacing w:val="-1"/>
              </w:rPr>
              <w:t>Sends push notifications for price or volume ta</w:t>
            </w:r>
            <w:r w:rsidR="00F02DC7">
              <w:rPr>
                <w:rFonts w:ascii="Times New Roman" w:hAnsi="Times New Roman" w:cs="Times New Roman"/>
                <w:color w:val="000000"/>
                <w:spacing w:val="-1"/>
              </w:rPr>
              <w:t>rgets met for stocks and cryptocurrencies</w:t>
            </w:r>
          </w:p>
          <w:p w14:paraId="29230F9C" w14:textId="77777777" w:rsidR="00CA2FC4" w:rsidRPr="00D35067"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rPr>
            </w:pPr>
            <w:r>
              <w:rPr>
                <w:rFonts w:ascii="Times New Roman" w:hAnsi="Times New Roman" w:cs="Times New Roman"/>
                <w:color w:val="000000"/>
                <w:sz w:val="21"/>
                <w:szCs w:val="21"/>
              </w:rPr>
              <w:t>Customizable</w:t>
            </w:r>
            <w:r w:rsidRPr="00927EF7">
              <w:rPr>
                <w:rFonts w:ascii="Times New Roman" w:hAnsi="Times New Roman" w:cs="Times New Roman"/>
                <w:color w:val="000000"/>
                <w:sz w:val="21"/>
                <w:szCs w:val="21"/>
              </w:rPr>
              <w:t xml:space="preserve"> alerts</w:t>
            </w:r>
            <w:r>
              <w:rPr>
                <w:rFonts w:ascii="Times New Roman" w:hAnsi="Times New Roman" w:cs="Times New Roman"/>
                <w:color w:val="000000"/>
                <w:sz w:val="21"/>
                <w:szCs w:val="21"/>
              </w:rPr>
              <w:t xml:space="preserve"> using various technical indicators e.g. EMA, SMA, RSI, OBV, MACD.</w:t>
            </w:r>
          </w:p>
          <w:p w14:paraId="411A92B0" w14:textId="77777777" w:rsidR="00CA2FC4" w:rsidRPr="002B090C"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rPr>
            </w:pPr>
            <w:r>
              <w:rPr>
                <w:rFonts w:ascii="Times New Roman" w:hAnsi="Times New Roman" w:cs="Times New Roman"/>
                <w:color w:val="000000"/>
              </w:rPr>
              <w:t>Monitors movement in volume or price according to user’s parameters (e.g. notify if up 2% in a 5-minute timespan, volume triples in 20-minute period, etc)</w:t>
            </w:r>
          </w:p>
          <w:p w14:paraId="337A3A90" w14:textId="34C8FF7E" w:rsidR="00CA2FC4" w:rsidRPr="00FE4B75"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rPr>
            </w:pPr>
            <w:r>
              <w:rPr>
                <w:rFonts w:ascii="Times New Roman" w:eastAsia="Times New Roman" w:hAnsi="Times New Roman" w:cs="Times New Roman"/>
                <w:color w:val="000000"/>
              </w:rPr>
              <w:t>Kotlin/Java,</w:t>
            </w:r>
            <w:r w:rsidRPr="00A6719A">
              <w:rPr>
                <w:rFonts w:ascii="Times New Roman" w:eastAsia="Times New Roman" w:hAnsi="Times New Roman" w:cs="Times New Roman"/>
                <w:color w:val="000000"/>
              </w:rPr>
              <w:t xml:space="preserve"> </w:t>
            </w:r>
            <w:r w:rsidR="00070705">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nko, </w:t>
            </w:r>
            <w:r w:rsidR="00C96C97">
              <w:rPr>
                <w:rFonts w:ascii="Times New Roman" w:eastAsia="Times New Roman" w:hAnsi="Times New Roman" w:cs="Times New Roman"/>
                <w:color w:val="000000"/>
              </w:rPr>
              <w:t>jS</w:t>
            </w:r>
            <w:r w:rsidR="00070705">
              <w:rPr>
                <w:rFonts w:ascii="Times New Roman" w:eastAsia="Times New Roman" w:hAnsi="Times New Roman" w:cs="Times New Roman"/>
                <w:color w:val="000000"/>
              </w:rPr>
              <w:t>oup</w:t>
            </w:r>
            <w:r>
              <w:rPr>
                <w:rFonts w:ascii="Times New Roman" w:eastAsia="Times New Roman" w:hAnsi="Times New Roman" w:cs="Times New Roman"/>
                <w:color w:val="000000"/>
              </w:rPr>
              <w:t>, SQLlite, yahoo finance</w:t>
            </w:r>
            <w:r w:rsidRPr="00A6719A">
              <w:rPr>
                <w:rFonts w:ascii="Times New Roman" w:eastAsia="Times New Roman" w:hAnsi="Times New Roman" w:cs="Times New Roman"/>
                <w:color w:val="000000"/>
              </w:rPr>
              <w:t xml:space="preserve"> API</w:t>
            </w:r>
            <w:r>
              <w:rPr>
                <w:rFonts w:ascii="Times New Roman" w:eastAsia="Times New Roman" w:hAnsi="Times New Roman" w:cs="Times New Roman"/>
                <w:color w:val="000000"/>
              </w:rPr>
              <w:t>, c</w:t>
            </w:r>
            <w:r w:rsidR="00070705">
              <w:rPr>
                <w:rFonts w:ascii="Times New Roman" w:eastAsia="Times New Roman" w:hAnsi="Times New Roman" w:cs="Times New Roman"/>
                <w:color w:val="000000"/>
              </w:rPr>
              <w:t>ryptocompare API, Espresso and J</w:t>
            </w:r>
            <w:r>
              <w:rPr>
                <w:rFonts w:ascii="Times New Roman" w:eastAsia="Times New Roman" w:hAnsi="Times New Roman" w:cs="Times New Roman"/>
                <w:color w:val="000000"/>
              </w:rPr>
              <w:t>Unit for testing</w:t>
            </w:r>
          </w:p>
          <w:p w14:paraId="03CE2B18" w14:textId="77777777" w:rsidR="00D25DAF" w:rsidRDefault="00D25DAF" w:rsidP="005852C6">
            <w:pPr>
              <w:pStyle w:val="Heading2"/>
              <w:contextualSpacing w:val="0"/>
              <w:outlineLvl w:val="1"/>
            </w:pPr>
          </w:p>
          <w:p w14:paraId="67AC8AB4" w14:textId="5758C6C4" w:rsidR="0083606A" w:rsidRDefault="00CA2FC4" w:rsidP="005852C6">
            <w:pPr>
              <w:pStyle w:val="Heading2"/>
              <w:contextualSpacing w:val="0"/>
              <w:outlineLvl w:val="1"/>
              <w:rPr>
                <w:b w:val="0"/>
                <w:color w:val="595959" w:themeColor="text1" w:themeTint="A6"/>
              </w:rPr>
            </w:pPr>
            <w:r>
              <w:t xml:space="preserve">banking system (client and server) </w:t>
            </w:r>
            <w:r w:rsidRPr="0037589E">
              <w:rPr>
                <w:b w:val="0"/>
                <w:color w:val="595959" w:themeColor="text1" w:themeTint="A6"/>
              </w:rPr>
              <w:t xml:space="preserve">– </w:t>
            </w:r>
            <w:r>
              <w:rPr>
                <w:b w:val="0"/>
                <w:color w:val="595959" w:themeColor="text1" w:themeTint="A6"/>
              </w:rPr>
              <w:t>Rutgers Project</w:t>
            </w:r>
          </w:p>
          <w:p w14:paraId="54AEF5B6" w14:textId="77777777" w:rsidR="0083606A" w:rsidRDefault="0083606A"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Designed and developed the client side and server side of a banking system</w:t>
            </w:r>
          </w:p>
          <w:p w14:paraId="6BB483B3" w14:textId="5EF76A1E" w:rsidR="0083606A" w:rsidRDefault="0083606A"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can have up to 1000 user accounts and allows debiting and crediting accounts</w:t>
            </w:r>
          </w:p>
          <w:p w14:paraId="7D81CE91" w14:textId="15DA1DC3" w:rsidR="00CA2FC4" w:rsidRPr="00D35067"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Multi-threaded, as well as multi-processed version made for extra credit</w:t>
            </w:r>
          </w:p>
          <w:p w14:paraId="77DE7DB2" w14:textId="7B59285D" w:rsidR="00CA2FC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Written in</w:t>
            </w:r>
            <w:r w:rsidR="00070705">
              <w:rPr>
                <w:rFonts w:ascii="Times New Roman" w:hAnsi="Times New Roman" w:cs="Times New Roman"/>
                <w:color w:val="000000"/>
                <w:sz w:val="21"/>
                <w:szCs w:val="21"/>
              </w:rPr>
              <w:t xml:space="preserve"> C, utilized network sockets, pt</w:t>
            </w:r>
            <w:r>
              <w:rPr>
                <w:rFonts w:ascii="Times New Roman" w:hAnsi="Times New Roman" w:cs="Times New Roman"/>
                <w:color w:val="000000"/>
                <w:sz w:val="21"/>
                <w:szCs w:val="21"/>
              </w:rPr>
              <w:t>hread libraries, POSIX shared memory</w:t>
            </w:r>
          </w:p>
          <w:p w14:paraId="2D88FA98" w14:textId="77777777" w:rsidR="00CA2FC4" w:rsidRDefault="00CA2FC4" w:rsidP="005852C6">
            <w:pPr>
              <w:pStyle w:val="Heading2"/>
              <w:contextualSpacing w:val="0"/>
              <w:outlineLvl w:val="1"/>
              <w:rPr>
                <w:b w:val="0"/>
                <w:color w:val="595959" w:themeColor="text1" w:themeTint="A6"/>
              </w:rPr>
            </w:pPr>
            <w:r>
              <w:t xml:space="preserve">Rutgers Ridesharing webapp </w:t>
            </w:r>
            <w:r w:rsidRPr="0037589E">
              <w:rPr>
                <w:b w:val="0"/>
                <w:color w:val="595959" w:themeColor="text1" w:themeTint="A6"/>
              </w:rPr>
              <w:t xml:space="preserve">– </w:t>
            </w:r>
            <w:r>
              <w:rPr>
                <w:b w:val="0"/>
                <w:color w:val="595959" w:themeColor="text1" w:themeTint="A6"/>
              </w:rPr>
              <w:t>Rutgers Project</w:t>
            </w:r>
          </w:p>
          <w:p w14:paraId="7B026677" w14:textId="77777777" w:rsidR="00CA2FC4" w:rsidRPr="00D35067"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pacing w:val="-1"/>
              </w:rPr>
              <w:t>Carpool scheduling for students with similar schedules</w:t>
            </w:r>
          </w:p>
          <w:p w14:paraId="2621EDDA" w14:textId="782E97D2" w:rsidR="00CA2FC4" w:rsidRPr="005801C5" w:rsidRDefault="00A168EB"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JSP(HTML+Java+JS)</w:t>
            </w:r>
            <w:r w:rsidR="00CA2FC4">
              <w:rPr>
                <w:rFonts w:ascii="Times New Roman" w:hAnsi="Times New Roman" w:cs="Times New Roman"/>
                <w:color w:val="000000"/>
                <w:sz w:val="21"/>
                <w:szCs w:val="21"/>
              </w:rPr>
              <w:t>, JDB</w:t>
            </w:r>
            <w:r>
              <w:rPr>
                <w:rFonts w:ascii="Times New Roman" w:hAnsi="Times New Roman" w:cs="Times New Roman"/>
                <w:color w:val="000000"/>
                <w:sz w:val="21"/>
                <w:szCs w:val="21"/>
              </w:rPr>
              <w:t xml:space="preserve">C, </w:t>
            </w:r>
            <w:r w:rsidR="00CA2FC4">
              <w:rPr>
                <w:rFonts w:ascii="Times New Roman" w:hAnsi="Times New Roman" w:cs="Times New Roman"/>
                <w:color w:val="000000"/>
                <w:sz w:val="21"/>
                <w:szCs w:val="21"/>
              </w:rPr>
              <w:t xml:space="preserve">uses mySQL </w:t>
            </w:r>
            <w:r>
              <w:rPr>
                <w:rFonts w:ascii="Times New Roman" w:hAnsi="Times New Roman" w:cs="Times New Roman"/>
                <w:color w:val="000000"/>
                <w:sz w:val="21"/>
                <w:szCs w:val="21"/>
              </w:rPr>
              <w:t xml:space="preserve">relational </w:t>
            </w:r>
            <w:r w:rsidR="00CA2FC4">
              <w:rPr>
                <w:rFonts w:ascii="Times New Roman" w:hAnsi="Times New Roman" w:cs="Times New Roman"/>
                <w:color w:val="000000"/>
                <w:sz w:val="21"/>
                <w:szCs w:val="21"/>
              </w:rPr>
              <w:t>database</w:t>
            </w:r>
            <w:r>
              <w:rPr>
                <w:rFonts w:ascii="Times New Roman" w:hAnsi="Times New Roman" w:cs="Times New Roman"/>
                <w:color w:val="000000"/>
                <w:sz w:val="21"/>
                <w:szCs w:val="21"/>
              </w:rPr>
              <w:t xml:space="preserve"> hosted on AWS</w:t>
            </w:r>
            <w:r w:rsidR="00CA2FC4">
              <w:rPr>
                <w:rFonts w:ascii="Times New Roman" w:hAnsi="Times New Roman" w:cs="Times New Roman"/>
                <w:color w:val="000000"/>
                <w:sz w:val="21"/>
                <w:szCs w:val="21"/>
              </w:rPr>
              <w:t>, used Apache tomcat server for test hosting</w:t>
            </w:r>
          </w:p>
          <w:p w14:paraId="7EAE792B" w14:textId="77777777" w:rsidR="00CA2FC4" w:rsidRDefault="00CA2FC4" w:rsidP="005852C6">
            <w:pPr>
              <w:pStyle w:val="Heading2"/>
              <w:contextualSpacing w:val="0"/>
              <w:outlineLvl w:val="1"/>
              <w:rPr>
                <w:b w:val="0"/>
                <w:color w:val="595959" w:themeColor="text1" w:themeTint="A6"/>
              </w:rPr>
            </w:pPr>
            <w:r>
              <w:t xml:space="preserve">Handwriting classification with neural-nets </w:t>
            </w:r>
            <w:r w:rsidRPr="0037589E">
              <w:rPr>
                <w:b w:val="0"/>
                <w:color w:val="595959" w:themeColor="text1" w:themeTint="A6"/>
              </w:rPr>
              <w:t xml:space="preserve">– </w:t>
            </w:r>
            <w:r>
              <w:rPr>
                <w:b w:val="0"/>
                <w:color w:val="595959" w:themeColor="text1" w:themeTint="A6"/>
              </w:rPr>
              <w:t>Rutgers Project</w:t>
            </w:r>
          </w:p>
          <w:p w14:paraId="066B5093" w14:textId="77777777" w:rsidR="00CA2FC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Supervised learning from sample data of drawn number</w:t>
            </w:r>
          </w:p>
          <w:p w14:paraId="5DFEC4E2" w14:textId="78A7AB3D" w:rsidR="00CA2FC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Utilizes neural networks to run tests on training data to learn what written numbers look like from pixel analysis, then runs test data to see accuracy and learn over numerous iterations</w:t>
            </w:r>
          </w:p>
          <w:p w14:paraId="11D3F5C2" w14:textId="16928201" w:rsidR="00CA2FC4" w:rsidRDefault="00C96C97"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Written in python,</w:t>
            </w:r>
            <w:r w:rsidR="00F02DC7">
              <w:rPr>
                <w:rFonts w:ascii="Times New Roman" w:hAnsi="Times New Roman" w:cs="Times New Roman"/>
                <w:color w:val="000000"/>
                <w:sz w:val="21"/>
                <w:szCs w:val="21"/>
              </w:rPr>
              <w:t xml:space="preserve"> neural networks coded from scratch</w:t>
            </w:r>
          </w:p>
          <w:p w14:paraId="0B87DD49" w14:textId="77777777" w:rsidR="00CA2FC4" w:rsidRDefault="00CA2FC4" w:rsidP="005852C6">
            <w:pPr>
              <w:pStyle w:val="Heading2"/>
              <w:contextualSpacing w:val="0"/>
              <w:outlineLvl w:val="1"/>
              <w:rPr>
                <w:b w:val="0"/>
                <w:color w:val="595959" w:themeColor="text1" w:themeTint="A6"/>
              </w:rPr>
            </w:pPr>
            <w:r>
              <w:t xml:space="preserve">Company website </w:t>
            </w:r>
            <w:r w:rsidRPr="0037589E">
              <w:rPr>
                <w:b w:val="0"/>
                <w:color w:val="595959" w:themeColor="text1" w:themeTint="A6"/>
              </w:rPr>
              <w:t xml:space="preserve">– </w:t>
            </w:r>
            <w:r>
              <w:rPr>
                <w:b w:val="0"/>
                <w:color w:val="595959" w:themeColor="text1" w:themeTint="A6"/>
              </w:rPr>
              <w:t>Internship project</w:t>
            </w:r>
          </w:p>
          <w:p w14:paraId="656CE373" w14:textId="3003F073" w:rsidR="00CC231B" w:rsidRDefault="00CC231B" w:rsidP="00CC231B">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Designed and built an aesthetic and modernized web site for Advent Fintech.</w:t>
            </w:r>
          </w:p>
          <w:p w14:paraId="7640E9C5" w14:textId="21E6308B" w:rsidR="00CA2FC4" w:rsidRPr="00CC231B" w:rsidRDefault="00CC231B" w:rsidP="00CC231B">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 xml:space="preserve">Can be viewed at </w:t>
            </w:r>
            <w:hyperlink r:id="rId7" w:history="1">
              <w:r w:rsidRPr="00D07380">
                <w:rPr>
                  <w:rStyle w:val="Hyperlink"/>
                  <w:rFonts w:ascii="Times New Roman" w:hAnsi="Times New Roman" w:cs="Times New Roman"/>
                  <w:sz w:val="21"/>
                  <w:szCs w:val="21"/>
                </w:rPr>
                <w:t>http://adventfinancial.tech/</w:t>
              </w:r>
            </w:hyperlink>
          </w:p>
          <w:p w14:paraId="335529DF" w14:textId="5885D647" w:rsidR="00CA2FC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HTML5/CSS3/Ja</w:t>
            </w:r>
            <w:r w:rsidR="00997478">
              <w:rPr>
                <w:rFonts w:ascii="Times New Roman" w:hAnsi="Times New Roman" w:cs="Times New Roman"/>
                <w:color w:val="000000"/>
                <w:sz w:val="21"/>
                <w:szCs w:val="21"/>
              </w:rPr>
              <w:t>vascript. Utilized bootstrap, jQ</w:t>
            </w:r>
            <w:r>
              <w:rPr>
                <w:rFonts w:ascii="Times New Roman" w:hAnsi="Times New Roman" w:cs="Times New Roman"/>
                <w:color w:val="000000"/>
                <w:sz w:val="21"/>
                <w:szCs w:val="21"/>
              </w:rPr>
              <w:t xml:space="preserve">uery, </w:t>
            </w:r>
            <w:r w:rsidRPr="00F7084F">
              <w:rPr>
                <w:rFonts w:ascii="Times New Roman" w:hAnsi="Times New Roman" w:cs="Times New Roman"/>
                <w:color w:val="000000"/>
                <w:sz w:val="21"/>
                <w:szCs w:val="21"/>
              </w:rPr>
              <w:t>dynamisch.js</w:t>
            </w:r>
            <w:r>
              <w:rPr>
                <w:rFonts w:ascii="Times New Roman" w:hAnsi="Times New Roman" w:cs="Times New Roman"/>
                <w:color w:val="000000"/>
                <w:sz w:val="21"/>
                <w:szCs w:val="21"/>
              </w:rPr>
              <w:t xml:space="preserve">, stellar.js (parallax) </w:t>
            </w:r>
          </w:p>
          <w:p w14:paraId="65341ADD" w14:textId="77777777" w:rsidR="00CA2FC4" w:rsidRDefault="00CA2FC4" w:rsidP="005852C6">
            <w:pPr>
              <w:pStyle w:val="Heading2"/>
              <w:contextualSpacing w:val="0"/>
              <w:outlineLvl w:val="1"/>
              <w:rPr>
                <w:b w:val="0"/>
                <w:color w:val="595959" w:themeColor="text1" w:themeTint="A6"/>
              </w:rPr>
            </w:pPr>
            <w:r>
              <w:t xml:space="preserve">Webreg register bot </w:t>
            </w:r>
            <w:r w:rsidRPr="0037589E">
              <w:rPr>
                <w:b w:val="0"/>
                <w:color w:val="595959" w:themeColor="text1" w:themeTint="A6"/>
              </w:rPr>
              <w:t xml:space="preserve">– </w:t>
            </w:r>
            <w:r>
              <w:rPr>
                <w:b w:val="0"/>
                <w:color w:val="595959" w:themeColor="text1" w:themeTint="A6"/>
              </w:rPr>
              <w:t>Personal Project</w:t>
            </w:r>
          </w:p>
          <w:p w14:paraId="1AF77BBC" w14:textId="77777777" w:rsidR="00CA2FC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Constantly checks for courses to be open, notifies and registers for you when open</w:t>
            </w:r>
          </w:p>
          <w:p w14:paraId="2352A0E8" w14:textId="77777777" w:rsidR="00CA2FC4" w:rsidRPr="001D6804" w:rsidRDefault="00CA2FC4" w:rsidP="005852C6">
            <w:pPr>
              <w:pStyle w:val="ListParagraph"/>
              <w:numPr>
                <w:ilvl w:val="0"/>
                <w:numId w:val="16"/>
              </w:numPr>
              <w:autoSpaceDE w:val="0"/>
              <w:autoSpaceDN w:val="0"/>
              <w:adjustRightInd w:val="0"/>
              <w:spacing w:after="324" w:line="258" w:lineRule="exact"/>
              <w:rPr>
                <w:rFonts w:ascii="Times New Roman" w:hAnsi="Times New Roman" w:cs="Times New Roman"/>
                <w:color w:val="000000"/>
                <w:sz w:val="21"/>
                <w:szCs w:val="21"/>
              </w:rPr>
            </w:pPr>
            <w:r>
              <w:rPr>
                <w:rFonts w:ascii="Times New Roman" w:hAnsi="Times New Roman" w:cs="Times New Roman"/>
                <w:color w:val="000000"/>
                <w:sz w:val="21"/>
                <w:szCs w:val="21"/>
              </w:rPr>
              <w:t>Written in Java, utilized javaMail, jSoup, and Selenium</w:t>
            </w:r>
          </w:p>
        </w:tc>
      </w:tr>
    </w:tbl>
    <w:p w14:paraId="2758EDE1" w14:textId="77777777" w:rsidR="00CA2FC4" w:rsidRDefault="00CA2FC4" w:rsidP="00CA2FC4">
      <w:pPr>
        <w:autoSpaceDE w:val="0"/>
        <w:autoSpaceDN w:val="0"/>
        <w:adjustRightInd w:val="0"/>
        <w:spacing w:line="265" w:lineRule="exact"/>
        <w:rPr>
          <w:rFonts w:ascii="Times New Roman" w:hAnsi="Times New Roman" w:cs="Times New Roman"/>
          <w:color w:val="000000"/>
          <w:sz w:val="21"/>
          <w:szCs w:val="21"/>
        </w:rPr>
      </w:pPr>
    </w:p>
    <w:p w14:paraId="19AA868A" w14:textId="77777777" w:rsidR="00CA2FC4" w:rsidRPr="001D6804" w:rsidRDefault="00CA2FC4" w:rsidP="00CA2FC4">
      <w:pPr>
        <w:autoSpaceDE w:val="0"/>
        <w:autoSpaceDN w:val="0"/>
        <w:adjustRightInd w:val="0"/>
        <w:spacing w:line="265" w:lineRule="exact"/>
        <w:rPr>
          <w:rStyle w:val="Hyperlink"/>
          <w:rFonts w:ascii="Times New Roman" w:hAnsi="Times New Roman" w:cs="Times New Roman"/>
          <w:sz w:val="23"/>
          <w:szCs w:val="23"/>
        </w:rPr>
      </w:pPr>
      <w:r w:rsidRPr="001D6804">
        <w:rPr>
          <w:rFonts w:ascii="Times New Roman" w:hAnsi="Times New Roman" w:cs="Times New Roman"/>
          <w:color w:val="000000"/>
          <w:sz w:val="23"/>
          <w:szCs w:val="23"/>
        </w:rPr>
        <w:t>More proje</w:t>
      </w:r>
      <w:r w:rsidRPr="001D6804">
        <w:rPr>
          <w:rFonts w:ascii="Times New Roman" w:hAnsi="Times New Roman" w:cs="Times New Roman"/>
          <w:color w:val="auto"/>
          <w:sz w:val="23"/>
          <w:szCs w:val="23"/>
        </w:rPr>
        <w:t>cts, source code, and digital copy of resume ca</w:t>
      </w:r>
      <w:r w:rsidRPr="001D6804">
        <w:rPr>
          <w:rFonts w:ascii="Times New Roman" w:hAnsi="Times New Roman" w:cs="Times New Roman"/>
          <w:color w:val="000000"/>
          <w:sz w:val="23"/>
          <w:szCs w:val="23"/>
        </w:rPr>
        <w:t xml:space="preserve">n be found at </w:t>
      </w:r>
      <w:hyperlink r:id="rId8" w:history="1">
        <w:r w:rsidRPr="001D6804">
          <w:rPr>
            <w:rStyle w:val="Hyperlink"/>
            <w:rFonts w:ascii="Times New Roman" w:hAnsi="Times New Roman" w:cs="Times New Roman"/>
            <w:sz w:val="23"/>
            <w:szCs w:val="23"/>
          </w:rPr>
          <w:t>http://nickmangracina.me</w:t>
        </w:r>
      </w:hyperlink>
      <w:r w:rsidRPr="001D6804">
        <w:rPr>
          <w:rStyle w:val="Hyperlink"/>
          <w:rFonts w:ascii="Times New Roman" w:hAnsi="Times New Roman" w:cs="Times New Roman"/>
          <w:sz w:val="23"/>
          <w:szCs w:val="23"/>
        </w:rPr>
        <w:t>.</w:t>
      </w:r>
    </w:p>
    <w:p w14:paraId="3DF81FA5" w14:textId="77777777" w:rsidR="00CA2FC4" w:rsidRPr="001D6804" w:rsidRDefault="00CA2FC4" w:rsidP="00CA2FC4">
      <w:pPr>
        <w:autoSpaceDE w:val="0"/>
        <w:autoSpaceDN w:val="0"/>
        <w:adjustRightInd w:val="0"/>
        <w:spacing w:line="265" w:lineRule="exact"/>
        <w:rPr>
          <w:rFonts w:ascii="Times New Roman" w:hAnsi="Times New Roman" w:cs="Times New Roman"/>
          <w:color w:val="000000"/>
          <w:sz w:val="23"/>
          <w:szCs w:val="23"/>
        </w:rPr>
      </w:pPr>
    </w:p>
    <w:p w14:paraId="53D901D4" w14:textId="77777777" w:rsidR="002F69CF" w:rsidRPr="0091317C" w:rsidRDefault="002F69CF" w:rsidP="002F69CF">
      <w:pPr>
        <w:pStyle w:val="Heading1"/>
        <w:spacing w:before="280"/>
        <w:rPr>
          <w:sz w:val="25"/>
          <w:szCs w:val="25"/>
        </w:rPr>
      </w:pPr>
      <w:r w:rsidRPr="0091317C">
        <w:rPr>
          <w:sz w:val="25"/>
          <w:szCs w:val="25"/>
        </w:rPr>
        <w:t>Additional work 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2F69CF" w:rsidRPr="00CF1A49" w14:paraId="18C46D51" w14:textId="77777777" w:rsidTr="001F5209">
        <w:trPr>
          <w:trHeight w:val="1534"/>
        </w:trPr>
        <w:tc>
          <w:tcPr>
            <w:tcW w:w="9290" w:type="dxa"/>
          </w:tcPr>
          <w:p w14:paraId="4728140E" w14:textId="77777777" w:rsidR="002F69CF" w:rsidRPr="00CF1A49" w:rsidRDefault="002F69CF" w:rsidP="001F5209">
            <w:pPr>
              <w:pStyle w:val="Heading3"/>
              <w:contextualSpacing w:val="0"/>
              <w:outlineLvl w:val="2"/>
            </w:pPr>
            <w:r>
              <w:t>6/2016 – 8/2016</w:t>
            </w:r>
          </w:p>
          <w:p w14:paraId="67964875" w14:textId="77777777" w:rsidR="002F69CF" w:rsidRPr="00CF1A49" w:rsidRDefault="002F69CF" w:rsidP="001F5209">
            <w:pPr>
              <w:pStyle w:val="Heading2"/>
              <w:contextualSpacing w:val="0"/>
              <w:outlineLvl w:val="1"/>
            </w:pPr>
            <w:r>
              <w:t>Camp Counselor</w:t>
            </w:r>
            <w:r w:rsidRPr="00CF1A49">
              <w:t xml:space="preserve">, </w:t>
            </w:r>
            <w:r>
              <w:rPr>
                <w:rStyle w:val="SubtleReference"/>
              </w:rPr>
              <w:t>County Roads Day camp</w:t>
            </w:r>
          </w:p>
          <w:p w14:paraId="0B669583" w14:textId="77777777" w:rsidR="002F69CF" w:rsidRPr="00705875" w:rsidRDefault="002F69CF" w:rsidP="001F5209">
            <w:pPr>
              <w:pStyle w:val="ListParagraph"/>
              <w:numPr>
                <w:ilvl w:val="0"/>
                <w:numId w:val="15"/>
              </w:numPr>
              <w:autoSpaceDE w:val="0"/>
              <w:autoSpaceDN w:val="0"/>
              <w:adjustRightInd w:val="0"/>
              <w:spacing w:after="324" w:line="265" w:lineRule="exact"/>
              <w:rPr>
                <w:rFonts w:ascii="Times New Roman" w:hAnsi="Times New Roman" w:cs="Times New Roman"/>
                <w:color w:val="000000"/>
                <w:sz w:val="21"/>
                <w:szCs w:val="21"/>
              </w:rPr>
            </w:pPr>
            <w:r>
              <w:rPr>
                <w:rFonts w:ascii="Times New Roman" w:hAnsi="Times New Roman" w:cs="Times New Roman"/>
                <w:color w:val="000000"/>
                <w:sz w:val="21"/>
                <w:szCs w:val="21"/>
              </w:rPr>
              <w:t>Responsible for supervising and interacting with children ages 7-12.</w:t>
            </w:r>
          </w:p>
          <w:p w14:paraId="7982705E" w14:textId="77777777" w:rsidR="002F69CF" w:rsidRPr="00CF1A49" w:rsidRDefault="002F69CF" w:rsidP="001F5209">
            <w:pPr>
              <w:pStyle w:val="Heading3"/>
              <w:contextualSpacing w:val="0"/>
              <w:outlineLvl w:val="2"/>
            </w:pPr>
            <w:r>
              <w:t>2011 – current</w:t>
            </w:r>
          </w:p>
          <w:p w14:paraId="1C1DC5AE" w14:textId="77777777" w:rsidR="002F69CF" w:rsidRPr="00CF1A49" w:rsidRDefault="002F69CF" w:rsidP="001F5209">
            <w:pPr>
              <w:pStyle w:val="Heading2"/>
              <w:contextualSpacing w:val="0"/>
              <w:outlineLvl w:val="1"/>
            </w:pPr>
            <w:r>
              <w:t>Drum instructor</w:t>
            </w:r>
            <w:r w:rsidRPr="00CF1A49">
              <w:t xml:space="preserve">, </w:t>
            </w:r>
            <w:r>
              <w:rPr>
                <w:rStyle w:val="SubtleReference"/>
              </w:rPr>
              <w:t>Self-employed</w:t>
            </w:r>
          </w:p>
          <w:p w14:paraId="3D355DAE" w14:textId="77777777" w:rsidR="002F69CF" w:rsidRDefault="002F69CF" w:rsidP="001F5209">
            <w:pPr>
              <w:pStyle w:val="ListParagraph"/>
              <w:numPr>
                <w:ilvl w:val="0"/>
                <w:numId w:val="14"/>
              </w:numPr>
              <w:autoSpaceDE w:val="0"/>
              <w:autoSpaceDN w:val="0"/>
              <w:adjustRightInd w:val="0"/>
              <w:spacing w:after="404" w:line="265" w:lineRule="exact"/>
              <w:rPr>
                <w:rFonts w:ascii="Times New Roman" w:hAnsi="Times New Roman" w:cs="Times New Roman"/>
                <w:color w:val="000000"/>
                <w:sz w:val="21"/>
                <w:szCs w:val="21"/>
              </w:rPr>
            </w:pPr>
            <w:r>
              <w:rPr>
                <w:rFonts w:ascii="Times New Roman" w:hAnsi="Times New Roman" w:cs="Times New Roman"/>
                <w:color w:val="000000"/>
                <w:sz w:val="21"/>
                <w:szCs w:val="21"/>
              </w:rPr>
              <w:t>L</w:t>
            </w:r>
            <w:r w:rsidRPr="00694CF1">
              <w:rPr>
                <w:rFonts w:ascii="Times New Roman" w:hAnsi="Times New Roman" w:cs="Times New Roman"/>
                <w:color w:val="000000"/>
                <w:sz w:val="21"/>
                <w:szCs w:val="21"/>
              </w:rPr>
              <w:t>essons for beginner to advanc</w:t>
            </w:r>
            <w:r>
              <w:rPr>
                <w:rFonts w:ascii="Times New Roman" w:hAnsi="Times New Roman" w:cs="Times New Roman"/>
                <w:color w:val="000000"/>
                <w:sz w:val="21"/>
                <w:szCs w:val="21"/>
              </w:rPr>
              <w:t xml:space="preserve">ed level drummers on drumset and </w:t>
            </w:r>
            <w:r w:rsidRPr="00694CF1">
              <w:rPr>
                <w:rFonts w:ascii="Times New Roman" w:hAnsi="Times New Roman" w:cs="Times New Roman"/>
                <w:color w:val="000000"/>
                <w:sz w:val="21"/>
                <w:szCs w:val="21"/>
              </w:rPr>
              <w:t>marching snare drum</w:t>
            </w:r>
            <w:r>
              <w:rPr>
                <w:rFonts w:ascii="Times New Roman" w:hAnsi="Times New Roman" w:cs="Times New Roman"/>
                <w:color w:val="000000"/>
                <w:sz w:val="21"/>
                <w:szCs w:val="21"/>
              </w:rPr>
              <w:t>.</w:t>
            </w:r>
          </w:p>
          <w:p w14:paraId="4357C243" w14:textId="77777777" w:rsidR="002F69CF" w:rsidRPr="00411FA6" w:rsidRDefault="002F69CF" w:rsidP="001F5209">
            <w:pPr>
              <w:pStyle w:val="ListParagraph"/>
              <w:numPr>
                <w:ilvl w:val="0"/>
                <w:numId w:val="14"/>
              </w:numPr>
              <w:autoSpaceDE w:val="0"/>
              <w:autoSpaceDN w:val="0"/>
              <w:adjustRightInd w:val="0"/>
              <w:spacing w:after="260" w:line="265" w:lineRule="exact"/>
              <w:rPr>
                <w:rFonts w:ascii="Times New Roman" w:hAnsi="Times New Roman" w:cs="Times New Roman"/>
                <w:color w:val="000000"/>
                <w:sz w:val="21"/>
                <w:szCs w:val="21"/>
              </w:rPr>
            </w:pPr>
            <w:r w:rsidRPr="00694CF1">
              <w:rPr>
                <w:rFonts w:ascii="Times New Roman" w:hAnsi="Times New Roman" w:cs="Times New Roman"/>
                <w:color w:val="000000"/>
                <w:sz w:val="21"/>
                <w:szCs w:val="21"/>
              </w:rPr>
              <w:t>12</w:t>
            </w:r>
            <w:r>
              <w:rPr>
                <w:rFonts w:ascii="Times New Roman" w:hAnsi="Times New Roman" w:cs="Times New Roman"/>
                <w:color w:val="000000"/>
                <w:sz w:val="21"/>
                <w:szCs w:val="21"/>
              </w:rPr>
              <w:t>+</w:t>
            </w:r>
            <w:r w:rsidRPr="00694CF1">
              <w:rPr>
                <w:rFonts w:ascii="Times New Roman" w:hAnsi="Times New Roman" w:cs="Times New Roman"/>
                <w:color w:val="000000"/>
                <w:sz w:val="21"/>
                <w:szCs w:val="21"/>
              </w:rPr>
              <w:t xml:space="preserve"> years</w:t>
            </w:r>
            <w:r>
              <w:rPr>
                <w:rFonts w:ascii="Times New Roman" w:hAnsi="Times New Roman" w:cs="Times New Roman"/>
                <w:color w:val="000000"/>
                <w:sz w:val="21"/>
                <w:szCs w:val="21"/>
              </w:rPr>
              <w:t xml:space="preserve"> of experience, drumset player for plays and jazz band at Manalapan high school as well as drumline section leader for Manalapan and Rutgers marching bands.</w:t>
            </w:r>
          </w:p>
        </w:tc>
      </w:tr>
    </w:tbl>
    <w:p w14:paraId="72E2C9AA" w14:textId="77777777" w:rsidR="00CA2FC4" w:rsidRDefault="00CA2FC4" w:rsidP="00CA2FC4">
      <w:pPr>
        <w:autoSpaceDE w:val="0"/>
        <w:autoSpaceDN w:val="0"/>
        <w:adjustRightInd w:val="0"/>
        <w:spacing w:line="265" w:lineRule="exact"/>
        <w:rPr>
          <w:rFonts w:ascii="Times New Roman" w:hAnsi="Times New Roman" w:cs="Times New Roman"/>
          <w:color w:val="000000"/>
          <w:sz w:val="21"/>
          <w:szCs w:val="21"/>
        </w:rPr>
      </w:pPr>
    </w:p>
    <w:p w14:paraId="015F7EF7" w14:textId="77777777" w:rsidR="00CA2FC4" w:rsidRPr="00D2126B" w:rsidRDefault="00CA2FC4" w:rsidP="00CA2FC4">
      <w:pPr>
        <w:autoSpaceDE w:val="0"/>
        <w:autoSpaceDN w:val="0"/>
        <w:adjustRightInd w:val="0"/>
        <w:spacing w:line="265" w:lineRule="exact"/>
        <w:rPr>
          <w:rFonts w:ascii="Times New Roman" w:hAnsi="Times New Roman" w:cs="Times New Roman"/>
          <w:color w:val="000000"/>
          <w:sz w:val="21"/>
          <w:szCs w:val="21"/>
        </w:rPr>
      </w:pPr>
    </w:p>
    <w:p w14:paraId="04AC9B9F" w14:textId="77777777" w:rsidR="003C66CD" w:rsidRPr="00CA2FC4" w:rsidRDefault="003C66CD" w:rsidP="00CA2FC4"/>
    <w:sectPr w:rsidR="003C66CD" w:rsidRPr="00CA2FC4"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3C36" w14:textId="77777777" w:rsidR="00F062B1" w:rsidRDefault="00F062B1" w:rsidP="0068194B">
      <w:r>
        <w:separator/>
      </w:r>
    </w:p>
    <w:p w14:paraId="71A8C672" w14:textId="77777777" w:rsidR="00F062B1" w:rsidRDefault="00F062B1"/>
    <w:p w14:paraId="72D1F3A7" w14:textId="77777777" w:rsidR="00F062B1" w:rsidRDefault="00F062B1"/>
  </w:endnote>
  <w:endnote w:type="continuationSeparator" w:id="0">
    <w:p w14:paraId="11B6AF09" w14:textId="77777777" w:rsidR="00F062B1" w:rsidRDefault="00F062B1" w:rsidP="0068194B">
      <w:r>
        <w:continuationSeparator/>
      </w:r>
    </w:p>
    <w:p w14:paraId="2865B63A" w14:textId="77777777" w:rsidR="00F062B1" w:rsidRDefault="00F062B1"/>
    <w:p w14:paraId="610C8D42" w14:textId="77777777" w:rsidR="00F062B1" w:rsidRDefault="00F06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18FC6A10" w14:textId="5A604FC0" w:rsidR="002B2958" w:rsidRDefault="002B2958">
        <w:pPr>
          <w:pStyle w:val="Footer"/>
        </w:pPr>
        <w:r>
          <w:fldChar w:fldCharType="begin"/>
        </w:r>
        <w:r>
          <w:instrText xml:space="preserve"> PAGE   \* MERGEFORMAT </w:instrText>
        </w:r>
        <w:r>
          <w:fldChar w:fldCharType="separate"/>
        </w:r>
        <w:r w:rsidR="000373F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670E3" w14:textId="77777777" w:rsidR="00F062B1" w:rsidRDefault="00F062B1" w:rsidP="0068194B">
      <w:r>
        <w:separator/>
      </w:r>
    </w:p>
    <w:p w14:paraId="4F659426" w14:textId="77777777" w:rsidR="00F062B1" w:rsidRDefault="00F062B1"/>
    <w:p w14:paraId="06F14DED" w14:textId="77777777" w:rsidR="00F062B1" w:rsidRDefault="00F062B1"/>
  </w:footnote>
  <w:footnote w:type="continuationSeparator" w:id="0">
    <w:p w14:paraId="2DE062F1" w14:textId="77777777" w:rsidR="00F062B1" w:rsidRDefault="00F062B1" w:rsidP="0068194B">
      <w:r>
        <w:continuationSeparator/>
      </w:r>
    </w:p>
    <w:p w14:paraId="14407D50" w14:textId="77777777" w:rsidR="00F062B1" w:rsidRDefault="00F062B1"/>
    <w:p w14:paraId="09141DAA" w14:textId="77777777" w:rsidR="00F062B1" w:rsidRDefault="00F06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8260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F3D126F" wp14:editId="64F929A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EEEB94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DED3CBC"/>
    <w:multiLevelType w:val="hybridMultilevel"/>
    <w:tmpl w:val="532C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A024A"/>
    <w:multiLevelType w:val="hybridMultilevel"/>
    <w:tmpl w:val="228E2B80"/>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3" w15:restartNumberingAfterBreak="0">
    <w:nsid w:val="263E41A2"/>
    <w:multiLevelType w:val="hybridMultilevel"/>
    <w:tmpl w:val="3D648E22"/>
    <w:lvl w:ilvl="0" w:tplc="04090001">
      <w:start w:val="1"/>
      <w:numFmt w:val="bullet"/>
      <w:lvlText w:val=""/>
      <w:lvlJc w:val="left"/>
      <w:pPr>
        <w:ind w:left="720" w:hanging="360"/>
      </w:pPr>
      <w:rPr>
        <w:rFonts w:ascii="Symbol" w:hAnsi="Symbol" w:hint="default"/>
      </w:rPr>
    </w:lvl>
    <w:lvl w:ilvl="1" w:tplc="1062E8B6">
      <w:numFmt w:val="bullet"/>
      <w:lvlText w:val="•"/>
      <w:lvlJc w:val="left"/>
      <w:pPr>
        <w:ind w:left="1440" w:hanging="360"/>
      </w:pPr>
      <w:rPr>
        <w:rFonts w:ascii="Arial" w:eastAsia="Times New Roman" w:hAnsi="Arial" w:cs="Arial" w:hint="default"/>
        <w:b/>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C942FB8"/>
    <w:multiLevelType w:val="hybridMultilevel"/>
    <w:tmpl w:val="C328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03B0E"/>
    <w:multiLevelType w:val="hybridMultilevel"/>
    <w:tmpl w:val="7D1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4"/>
  </w:num>
  <w:num w:numId="8">
    <w:abstractNumId w:val="2"/>
  </w:num>
  <w:num w:numId="9">
    <w:abstractNumId w:val="15"/>
  </w:num>
  <w:num w:numId="10">
    <w:abstractNumId w:val="5"/>
  </w:num>
  <w:num w:numId="11">
    <w:abstractNumId w:val="4"/>
  </w:num>
  <w:num w:numId="12">
    <w:abstractNumId w:val="1"/>
  </w:num>
  <w:num w:numId="13">
    <w:abstractNumId w:val="0"/>
  </w:num>
  <w:num w:numId="14">
    <w:abstractNumId w:val="16"/>
  </w:num>
  <w:num w:numId="15">
    <w:abstractNumId w:val="17"/>
  </w:num>
  <w:num w:numId="16">
    <w:abstractNumId w:val="13"/>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A9"/>
    <w:rsid w:val="000001EF"/>
    <w:rsid w:val="00007322"/>
    <w:rsid w:val="00007728"/>
    <w:rsid w:val="00011733"/>
    <w:rsid w:val="00016F60"/>
    <w:rsid w:val="0001774A"/>
    <w:rsid w:val="00024584"/>
    <w:rsid w:val="00024730"/>
    <w:rsid w:val="000373FC"/>
    <w:rsid w:val="0004386A"/>
    <w:rsid w:val="00055E95"/>
    <w:rsid w:val="00067FD9"/>
    <w:rsid w:val="0007021F"/>
    <w:rsid w:val="00070705"/>
    <w:rsid w:val="00094284"/>
    <w:rsid w:val="000A5BD1"/>
    <w:rsid w:val="000B2BA5"/>
    <w:rsid w:val="000F09A6"/>
    <w:rsid w:val="000F2F8C"/>
    <w:rsid w:val="000F573F"/>
    <w:rsid w:val="0010006E"/>
    <w:rsid w:val="001045A8"/>
    <w:rsid w:val="001132CE"/>
    <w:rsid w:val="00114A91"/>
    <w:rsid w:val="001413D9"/>
    <w:rsid w:val="001427E1"/>
    <w:rsid w:val="00163668"/>
    <w:rsid w:val="00164250"/>
    <w:rsid w:val="00171566"/>
    <w:rsid w:val="00174676"/>
    <w:rsid w:val="001755A8"/>
    <w:rsid w:val="00184014"/>
    <w:rsid w:val="00192008"/>
    <w:rsid w:val="001A711C"/>
    <w:rsid w:val="001B12A9"/>
    <w:rsid w:val="001B55C1"/>
    <w:rsid w:val="001C0E68"/>
    <w:rsid w:val="001C4B6F"/>
    <w:rsid w:val="001D0BF1"/>
    <w:rsid w:val="001D3D03"/>
    <w:rsid w:val="001D6804"/>
    <w:rsid w:val="001E3120"/>
    <w:rsid w:val="001E5AF8"/>
    <w:rsid w:val="001E66F9"/>
    <w:rsid w:val="001E7E0C"/>
    <w:rsid w:val="001F0BB0"/>
    <w:rsid w:val="001F4E6D"/>
    <w:rsid w:val="001F6140"/>
    <w:rsid w:val="00203013"/>
    <w:rsid w:val="00203573"/>
    <w:rsid w:val="0020597D"/>
    <w:rsid w:val="00205D3D"/>
    <w:rsid w:val="00213B4C"/>
    <w:rsid w:val="00224D46"/>
    <w:rsid w:val="002253B0"/>
    <w:rsid w:val="00236D54"/>
    <w:rsid w:val="00241D8C"/>
    <w:rsid w:val="00241FDB"/>
    <w:rsid w:val="00244930"/>
    <w:rsid w:val="0024720C"/>
    <w:rsid w:val="002617AE"/>
    <w:rsid w:val="002638D0"/>
    <w:rsid w:val="002647B7"/>
    <w:rsid w:val="002647D3"/>
    <w:rsid w:val="00266729"/>
    <w:rsid w:val="00275EAE"/>
    <w:rsid w:val="00294998"/>
    <w:rsid w:val="00297F18"/>
    <w:rsid w:val="002A1945"/>
    <w:rsid w:val="002A3A39"/>
    <w:rsid w:val="002B090C"/>
    <w:rsid w:val="002B2958"/>
    <w:rsid w:val="002B3FC8"/>
    <w:rsid w:val="002C05BF"/>
    <w:rsid w:val="002D0164"/>
    <w:rsid w:val="002D23C5"/>
    <w:rsid w:val="002D6137"/>
    <w:rsid w:val="002E4A7A"/>
    <w:rsid w:val="002E5E32"/>
    <w:rsid w:val="002E7E61"/>
    <w:rsid w:val="002F026E"/>
    <w:rsid w:val="002F05E5"/>
    <w:rsid w:val="002F254D"/>
    <w:rsid w:val="002F30E4"/>
    <w:rsid w:val="002F69CF"/>
    <w:rsid w:val="00307140"/>
    <w:rsid w:val="003078DD"/>
    <w:rsid w:val="00307D6F"/>
    <w:rsid w:val="00316817"/>
    <w:rsid w:val="00316DFF"/>
    <w:rsid w:val="00325B57"/>
    <w:rsid w:val="003264B7"/>
    <w:rsid w:val="003270CA"/>
    <w:rsid w:val="00336056"/>
    <w:rsid w:val="00343B19"/>
    <w:rsid w:val="003544E1"/>
    <w:rsid w:val="00355837"/>
    <w:rsid w:val="00366398"/>
    <w:rsid w:val="003674BF"/>
    <w:rsid w:val="0037589E"/>
    <w:rsid w:val="003941BB"/>
    <w:rsid w:val="003A0632"/>
    <w:rsid w:val="003A2F25"/>
    <w:rsid w:val="003A30E5"/>
    <w:rsid w:val="003A6ADF"/>
    <w:rsid w:val="003B1378"/>
    <w:rsid w:val="003B5928"/>
    <w:rsid w:val="003C66CD"/>
    <w:rsid w:val="003D380F"/>
    <w:rsid w:val="003E160D"/>
    <w:rsid w:val="003E5894"/>
    <w:rsid w:val="003F023B"/>
    <w:rsid w:val="003F1D5F"/>
    <w:rsid w:val="00405128"/>
    <w:rsid w:val="004060A2"/>
    <w:rsid w:val="00406CFF"/>
    <w:rsid w:val="00411FA6"/>
    <w:rsid w:val="00415967"/>
    <w:rsid w:val="00416B25"/>
    <w:rsid w:val="00420592"/>
    <w:rsid w:val="004319E0"/>
    <w:rsid w:val="00437E8C"/>
    <w:rsid w:val="00440225"/>
    <w:rsid w:val="004516A2"/>
    <w:rsid w:val="004520BA"/>
    <w:rsid w:val="00455224"/>
    <w:rsid w:val="004726BC"/>
    <w:rsid w:val="00474105"/>
    <w:rsid w:val="00480E6E"/>
    <w:rsid w:val="00486277"/>
    <w:rsid w:val="00494CF6"/>
    <w:rsid w:val="00495F8D"/>
    <w:rsid w:val="004A1FAE"/>
    <w:rsid w:val="004A32FF"/>
    <w:rsid w:val="004B06EB"/>
    <w:rsid w:val="004B1BAA"/>
    <w:rsid w:val="004B6AD0"/>
    <w:rsid w:val="004C1E66"/>
    <w:rsid w:val="004C2D5D"/>
    <w:rsid w:val="004C33E1"/>
    <w:rsid w:val="004E01EB"/>
    <w:rsid w:val="004E2794"/>
    <w:rsid w:val="004F49AA"/>
    <w:rsid w:val="004F5D88"/>
    <w:rsid w:val="00510392"/>
    <w:rsid w:val="00513E2A"/>
    <w:rsid w:val="0052615D"/>
    <w:rsid w:val="00540556"/>
    <w:rsid w:val="00566A35"/>
    <w:rsid w:val="0056701E"/>
    <w:rsid w:val="005740D7"/>
    <w:rsid w:val="00576016"/>
    <w:rsid w:val="005801C5"/>
    <w:rsid w:val="005A0F26"/>
    <w:rsid w:val="005A1B10"/>
    <w:rsid w:val="005A6850"/>
    <w:rsid w:val="005B1B1B"/>
    <w:rsid w:val="005C5932"/>
    <w:rsid w:val="005C7D63"/>
    <w:rsid w:val="005D200E"/>
    <w:rsid w:val="005D3CA7"/>
    <w:rsid w:val="005D4CC1"/>
    <w:rsid w:val="005D58B6"/>
    <w:rsid w:val="005D6FCD"/>
    <w:rsid w:val="005E6256"/>
    <w:rsid w:val="005F4B91"/>
    <w:rsid w:val="005F55D2"/>
    <w:rsid w:val="00621E7B"/>
    <w:rsid w:val="0062312F"/>
    <w:rsid w:val="00625F2C"/>
    <w:rsid w:val="0064538C"/>
    <w:rsid w:val="006618E9"/>
    <w:rsid w:val="00661A08"/>
    <w:rsid w:val="0068194B"/>
    <w:rsid w:val="00692703"/>
    <w:rsid w:val="00694CF1"/>
    <w:rsid w:val="00695F56"/>
    <w:rsid w:val="00697286"/>
    <w:rsid w:val="006A1962"/>
    <w:rsid w:val="006B3DCF"/>
    <w:rsid w:val="006B5D48"/>
    <w:rsid w:val="006B7D7B"/>
    <w:rsid w:val="006C0E20"/>
    <w:rsid w:val="006C1A5E"/>
    <w:rsid w:val="006E1507"/>
    <w:rsid w:val="006E2695"/>
    <w:rsid w:val="00701AED"/>
    <w:rsid w:val="00705875"/>
    <w:rsid w:val="00712D8B"/>
    <w:rsid w:val="00723851"/>
    <w:rsid w:val="007273B7"/>
    <w:rsid w:val="00730CBD"/>
    <w:rsid w:val="007327D4"/>
    <w:rsid w:val="00733E0A"/>
    <w:rsid w:val="0074403D"/>
    <w:rsid w:val="0074503A"/>
    <w:rsid w:val="00746517"/>
    <w:rsid w:val="00746D44"/>
    <w:rsid w:val="007538DC"/>
    <w:rsid w:val="00757803"/>
    <w:rsid w:val="00767877"/>
    <w:rsid w:val="00782E88"/>
    <w:rsid w:val="0078711A"/>
    <w:rsid w:val="0079206B"/>
    <w:rsid w:val="00796076"/>
    <w:rsid w:val="007B1373"/>
    <w:rsid w:val="007C0566"/>
    <w:rsid w:val="007C606B"/>
    <w:rsid w:val="007C6EE7"/>
    <w:rsid w:val="007D3386"/>
    <w:rsid w:val="007D74A6"/>
    <w:rsid w:val="007E3C1B"/>
    <w:rsid w:val="007E6A61"/>
    <w:rsid w:val="007E7837"/>
    <w:rsid w:val="007F45E0"/>
    <w:rsid w:val="00800D8A"/>
    <w:rsid w:val="00801140"/>
    <w:rsid w:val="00803404"/>
    <w:rsid w:val="0081289A"/>
    <w:rsid w:val="00820E59"/>
    <w:rsid w:val="00834955"/>
    <w:rsid w:val="0083606A"/>
    <w:rsid w:val="00855B59"/>
    <w:rsid w:val="00860461"/>
    <w:rsid w:val="0086487C"/>
    <w:rsid w:val="00870B20"/>
    <w:rsid w:val="008829F8"/>
    <w:rsid w:val="00885897"/>
    <w:rsid w:val="008A6538"/>
    <w:rsid w:val="008C7056"/>
    <w:rsid w:val="008F3B14"/>
    <w:rsid w:val="008F51FE"/>
    <w:rsid w:val="008F6AF7"/>
    <w:rsid w:val="008F79BD"/>
    <w:rsid w:val="00901899"/>
    <w:rsid w:val="0090344B"/>
    <w:rsid w:val="0090557A"/>
    <w:rsid w:val="00905715"/>
    <w:rsid w:val="0091317C"/>
    <w:rsid w:val="0091321E"/>
    <w:rsid w:val="00913946"/>
    <w:rsid w:val="0092726B"/>
    <w:rsid w:val="00927EF7"/>
    <w:rsid w:val="009361BA"/>
    <w:rsid w:val="0094006D"/>
    <w:rsid w:val="00943EDD"/>
    <w:rsid w:val="00944F78"/>
    <w:rsid w:val="009510E7"/>
    <w:rsid w:val="00952C89"/>
    <w:rsid w:val="009571D8"/>
    <w:rsid w:val="009650EA"/>
    <w:rsid w:val="0097790C"/>
    <w:rsid w:val="0098506E"/>
    <w:rsid w:val="00997478"/>
    <w:rsid w:val="009A44CE"/>
    <w:rsid w:val="009B3E96"/>
    <w:rsid w:val="009C4DFC"/>
    <w:rsid w:val="009D1231"/>
    <w:rsid w:val="009D44F8"/>
    <w:rsid w:val="009E3160"/>
    <w:rsid w:val="009F220C"/>
    <w:rsid w:val="009F3B05"/>
    <w:rsid w:val="009F4931"/>
    <w:rsid w:val="009F5560"/>
    <w:rsid w:val="009F5BDC"/>
    <w:rsid w:val="00A0099A"/>
    <w:rsid w:val="00A14534"/>
    <w:rsid w:val="00A168EB"/>
    <w:rsid w:val="00A16DAA"/>
    <w:rsid w:val="00A17985"/>
    <w:rsid w:val="00A24162"/>
    <w:rsid w:val="00A25023"/>
    <w:rsid w:val="00A270EA"/>
    <w:rsid w:val="00A34BA2"/>
    <w:rsid w:val="00A358C1"/>
    <w:rsid w:val="00A36F27"/>
    <w:rsid w:val="00A42E32"/>
    <w:rsid w:val="00A46E63"/>
    <w:rsid w:val="00A51DC5"/>
    <w:rsid w:val="00A537D2"/>
    <w:rsid w:val="00A53DE1"/>
    <w:rsid w:val="00A615E1"/>
    <w:rsid w:val="00A6692C"/>
    <w:rsid w:val="00A6719A"/>
    <w:rsid w:val="00A67554"/>
    <w:rsid w:val="00A70941"/>
    <w:rsid w:val="00A726A8"/>
    <w:rsid w:val="00A7430D"/>
    <w:rsid w:val="00A74C9F"/>
    <w:rsid w:val="00A755E8"/>
    <w:rsid w:val="00A8092B"/>
    <w:rsid w:val="00A93A5D"/>
    <w:rsid w:val="00AB0A64"/>
    <w:rsid w:val="00AB32F8"/>
    <w:rsid w:val="00AB610B"/>
    <w:rsid w:val="00AC1305"/>
    <w:rsid w:val="00AC3633"/>
    <w:rsid w:val="00AD360E"/>
    <w:rsid w:val="00AD40FB"/>
    <w:rsid w:val="00AD782D"/>
    <w:rsid w:val="00AE7650"/>
    <w:rsid w:val="00B10EBE"/>
    <w:rsid w:val="00B236F1"/>
    <w:rsid w:val="00B3124A"/>
    <w:rsid w:val="00B464DA"/>
    <w:rsid w:val="00B50F99"/>
    <w:rsid w:val="00B51D1B"/>
    <w:rsid w:val="00B540F4"/>
    <w:rsid w:val="00B60FD0"/>
    <w:rsid w:val="00B622DF"/>
    <w:rsid w:val="00B6332A"/>
    <w:rsid w:val="00B73FF1"/>
    <w:rsid w:val="00B75841"/>
    <w:rsid w:val="00B81760"/>
    <w:rsid w:val="00B82D40"/>
    <w:rsid w:val="00B8494C"/>
    <w:rsid w:val="00B84C74"/>
    <w:rsid w:val="00BA1546"/>
    <w:rsid w:val="00BA7EE6"/>
    <w:rsid w:val="00BB0914"/>
    <w:rsid w:val="00BB4E51"/>
    <w:rsid w:val="00BD1B8A"/>
    <w:rsid w:val="00BD431F"/>
    <w:rsid w:val="00BD6539"/>
    <w:rsid w:val="00BE423E"/>
    <w:rsid w:val="00BF18CC"/>
    <w:rsid w:val="00BF61AC"/>
    <w:rsid w:val="00C035D1"/>
    <w:rsid w:val="00C17771"/>
    <w:rsid w:val="00C47FA6"/>
    <w:rsid w:val="00C57FC6"/>
    <w:rsid w:val="00C66A7D"/>
    <w:rsid w:val="00C779DA"/>
    <w:rsid w:val="00C814F7"/>
    <w:rsid w:val="00C90CCC"/>
    <w:rsid w:val="00C928B9"/>
    <w:rsid w:val="00C94D50"/>
    <w:rsid w:val="00C96C97"/>
    <w:rsid w:val="00CA2FC4"/>
    <w:rsid w:val="00CA4B4D"/>
    <w:rsid w:val="00CB35C3"/>
    <w:rsid w:val="00CB72DB"/>
    <w:rsid w:val="00CC231B"/>
    <w:rsid w:val="00CC46AC"/>
    <w:rsid w:val="00CD323D"/>
    <w:rsid w:val="00CD52C6"/>
    <w:rsid w:val="00CE1CAB"/>
    <w:rsid w:val="00CE4030"/>
    <w:rsid w:val="00CE64B3"/>
    <w:rsid w:val="00CF1A49"/>
    <w:rsid w:val="00CF3BE2"/>
    <w:rsid w:val="00D01958"/>
    <w:rsid w:val="00D0630C"/>
    <w:rsid w:val="00D1278A"/>
    <w:rsid w:val="00D2126B"/>
    <w:rsid w:val="00D243A9"/>
    <w:rsid w:val="00D25DAF"/>
    <w:rsid w:val="00D305E5"/>
    <w:rsid w:val="00D35067"/>
    <w:rsid w:val="00D37CD3"/>
    <w:rsid w:val="00D50A5E"/>
    <w:rsid w:val="00D5430E"/>
    <w:rsid w:val="00D562C0"/>
    <w:rsid w:val="00D57366"/>
    <w:rsid w:val="00D62B6E"/>
    <w:rsid w:val="00D63304"/>
    <w:rsid w:val="00D66A52"/>
    <w:rsid w:val="00D66EFA"/>
    <w:rsid w:val="00D72A2D"/>
    <w:rsid w:val="00D857BF"/>
    <w:rsid w:val="00D9521A"/>
    <w:rsid w:val="00DA25CB"/>
    <w:rsid w:val="00DA3914"/>
    <w:rsid w:val="00DA59AA"/>
    <w:rsid w:val="00DB5087"/>
    <w:rsid w:val="00DB6915"/>
    <w:rsid w:val="00DB7E1E"/>
    <w:rsid w:val="00DC1B78"/>
    <w:rsid w:val="00DC2A2F"/>
    <w:rsid w:val="00DC600B"/>
    <w:rsid w:val="00DD5EE2"/>
    <w:rsid w:val="00DE0FAA"/>
    <w:rsid w:val="00DE136D"/>
    <w:rsid w:val="00DE6534"/>
    <w:rsid w:val="00DF4CFF"/>
    <w:rsid w:val="00DF4D6C"/>
    <w:rsid w:val="00DF6207"/>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16F9"/>
    <w:rsid w:val="00EC1351"/>
    <w:rsid w:val="00EC45FA"/>
    <w:rsid w:val="00EC4CBF"/>
    <w:rsid w:val="00ED1BF2"/>
    <w:rsid w:val="00ED302E"/>
    <w:rsid w:val="00EE18FE"/>
    <w:rsid w:val="00EE2CA8"/>
    <w:rsid w:val="00EE5CCC"/>
    <w:rsid w:val="00EF17E8"/>
    <w:rsid w:val="00EF4FE3"/>
    <w:rsid w:val="00EF51D9"/>
    <w:rsid w:val="00EF5485"/>
    <w:rsid w:val="00EF6279"/>
    <w:rsid w:val="00EF65EF"/>
    <w:rsid w:val="00F02DC7"/>
    <w:rsid w:val="00F062B1"/>
    <w:rsid w:val="00F130DD"/>
    <w:rsid w:val="00F24884"/>
    <w:rsid w:val="00F26360"/>
    <w:rsid w:val="00F32C05"/>
    <w:rsid w:val="00F43DE5"/>
    <w:rsid w:val="00F476C4"/>
    <w:rsid w:val="00F601AA"/>
    <w:rsid w:val="00F61DF9"/>
    <w:rsid w:val="00F66AD1"/>
    <w:rsid w:val="00F7084F"/>
    <w:rsid w:val="00F751C9"/>
    <w:rsid w:val="00F812C4"/>
    <w:rsid w:val="00F81960"/>
    <w:rsid w:val="00F8769D"/>
    <w:rsid w:val="00F9350C"/>
    <w:rsid w:val="00F94EB5"/>
    <w:rsid w:val="00F9624D"/>
    <w:rsid w:val="00FA6223"/>
    <w:rsid w:val="00FB31C1"/>
    <w:rsid w:val="00FB58F2"/>
    <w:rsid w:val="00FC6AEA"/>
    <w:rsid w:val="00FD3883"/>
    <w:rsid w:val="00FD3D13"/>
    <w:rsid w:val="00FE0E74"/>
    <w:rsid w:val="00FE4B75"/>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055E6"/>
  <w15:chartTrackingRefBased/>
  <w15:docId w15:val="{E7C72A5D-989A-4264-A7B9-36609C40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8128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51799">
      <w:bodyDiv w:val="1"/>
      <w:marLeft w:val="0"/>
      <w:marRight w:val="0"/>
      <w:marTop w:val="0"/>
      <w:marBottom w:val="0"/>
      <w:divBdr>
        <w:top w:val="none" w:sz="0" w:space="0" w:color="auto"/>
        <w:left w:val="none" w:sz="0" w:space="0" w:color="auto"/>
        <w:bottom w:val="none" w:sz="0" w:space="0" w:color="auto"/>
        <w:right w:val="none" w:sz="0" w:space="0" w:color="auto"/>
      </w:divBdr>
    </w:div>
    <w:div w:id="83191390">
      <w:bodyDiv w:val="1"/>
      <w:marLeft w:val="0"/>
      <w:marRight w:val="0"/>
      <w:marTop w:val="0"/>
      <w:marBottom w:val="0"/>
      <w:divBdr>
        <w:top w:val="none" w:sz="0" w:space="0" w:color="auto"/>
        <w:left w:val="none" w:sz="0" w:space="0" w:color="auto"/>
        <w:bottom w:val="none" w:sz="0" w:space="0" w:color="auto"/>
        <w:right w:val="none" w:sz="0" w:space="0" w:color="auto"/>
      </w:divBdr>
    </w:div>
    <w:div w:id="880166260">
      <w:bodyDiv w:val="1"/>
      <w:marLeft w:val="0"/>
      <w:marRight w:val="0"/>
      <w:marTop w:val="0"/>
      <w:marBottom w:val="0"/>
      <w:divBdr>
        <w:top w:val="none" w:sz="0" w:space="0" w:color="auto"/>
        <w:left w:val="none" w:sz="0" w:space="0" w:color="auto"/>
        <w:bottom w:val="none" w:sz="0" w:space="0" w:color="auto"/>
        <w:right w:val="none" w:sz="0" w:space="0" w:color="auto"/>
      </w:divBdr>
    </w:div>
    <w:div w:id="983508656">
      <w:bodyDiv w:val="1"/>
      <w:marLeft w:val="0"/>
      <w:marRight w:val="0"/>
      <w:marTop w:val="0"/>
      <w:marBottom w:val="0"/>
      <w:divBdr>
        <w:top w:val="none" w:sz="0" w:space="0" w:color="auto"/>
        <w:left w:val="none" w:sz="0" w:space="0" w:color="auto"/>
        <w:bottom w:val="none" w:sz="0" w:space="0" w:color="auto"/>
        <w:right w:val="none" w:sz="0" w:space="0" w:color="auto"/>
      </w:divBdr>
    </w:div>
    <w:div w:id="1371764359">
      <w:bodyDiv w:val="1"/>
      <w:marLeft w:val="0"/>
      <w:marRight w:val="0"/>
      <w:marTop w:val="0"/>
      <w:marBottom w:val="0"/>
      <w:divBdr>
        <w:top w:val="none" w:sz="0" w:space="0" w:color="auto"/>
        <w:left w:val="none" w:sz="0" w:space="0" w:color="auto"/>
        <w:bottom w:val="none" w:sz="0" w:space="0" w:color="auto"/>
        <w:right w:val="none" w:sz="0" w:space="0" w:color="auto"/>
      </w:divBdr>
    </w:div>
    <w:div w:id="209080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ckmangracin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dventfinancial.tech/"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B708C0F8EA408BB43729AC82336F77"/>
        <w:category>
          <w:name w:val="General"/>
          <w:gallery w:val="placeholder"/>
        </w:category>
        <w:types>
          <w:type w:val="bbPlcHdr"/>
        </w:types>
        <w:behaviors>
          <w:behavior w:val="content"/>
        </w:behaviors>
        <w:guid w:val="{66E2F7B6-DE42-44BB-9629-953AECCF0A1B}"/>
      </w:docPartPr>
      <w:docPartBody>
        <w:p w:rsidR="00BF6069" w:rsidRDefault="00302709" w:rsidP="00302709">
          <w:pPr>
            <w:pStyle w:val="01B708C0F8EA408BB43729AC82336F77"/>
          </w:pPr>
          <w:r w:rsidRPr="00CF1A49">
            <w:t>·</w:t>
          </w:r>
        </w:p>
      </w:docPartBody>
    </w:docPart>
    <w:docPart>
      <w:docPartPr>
        <w:name w:val="4EC4034F54944D4F98B69A7DFC2F0A91"/>
        <w:category>
          <w:name w:val="General"/>
          <w:gallery w:val="placeholder"/>
        </w:category>
        <w:types>
          <w:type w:val="bbPlcHdr"/>
        </w:types>
        <w:behaviors>
          <w:behavior w:val="content"/>
        </w:behaviors>
        <w:guid w:val="{482A7C21-75E6-4127-89B6-FB6F8010803A}"/>
      </w:docPartPr>
      <w:docPartBody>
        <w:p w:rsidR="00BF6069" w:rsidRDefault="00302709" w:rsidP="00302709">
          <w:pPr>
            <w:pStyle w:val="4EC4034F54944D4F98B69A7DFC2F0A91"/>
          </w:pPr>
          <w:r w:rsidRPr="00CF1A49">
            <w:t>·</w:t>
          </w:r>
        </w:p>
      </w:docPartBody>
    </w:docPart>
    <w:docPart>
      <w:docPartPr>
        <w:name w:val="603B415B705846EC86E4F34CBC030E88"/>
        <w:category>
          <w:name w:val="General"/>
          <w:gallery w:val="placeholder"/>
        </w:category>
        <w:types>
          <w:type w:val="bbPlcHdr"/>
        </w:types>
        <w:behaviors>
          <w:behavior w:val="content"/>
        </w:behaviors>
        <w:guid w:val="{157A2AE6-56B6-46B4-B203-719837002620}"/>
      </w:docPartPr>
      <w:docPartBody>
        <w:p w:rsidR="00BF6069" w:rsidRDefault="00302709" w:rsidP="00302709">
          <w:pPr>
            <w:pStyle w:val="603B415B705846EC86E4F34CBC030E88"/>
          </w:pPr>
          <w:r w:rsidRPr="00CF1A49">
            <w:t>Education</w:t>
          </w:r>
        </w:p>
      </w:docPartBody>
    </w:docPart>
    <w:docPart>
      <w:docPartPr>
        <w:name w:val="0C0202FB40234F7E9D24337AB4DA4FEA"/>
        <w:category>
          <w:name w:val="General"/>
          <w:gallery w:val="placeholder"/>
        </w:category>
        <w:types>
          <w:type w:val="bbPlcHdr"/>
        </w:types>
        <w:behaviors>
          <w:behavior w:val="content"/>
        </w:behaviors>
        <w:guid w:val="{A89AFD9A-30F2-4BD0-8D82-90C9568B97AD}"/>
      </w:docPartPr>
      <w:docPartBody>
        <w:p w:rsidR="00BF6069" w:rsidRDefault="00302709" w:rsidP="00302709">
          <w:pPr>
            <w:pStyle w:val="0C0202FB40234F7E9D24337AB4DA4FE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0C4"/>
    <w:rsid w:val="001104F9"/>
    <w:rsid w:val="00193BBF"/>
    <w:rsid w:val="001B45C8"/>
    <w:rsid w:val="001D7C21"/>
    <w:rsid w:val="002435A8"/>
    <w:rsid w:val="0026738D"/>
    <w:rsid w:val="00302709"/>
    <w:rsid w:val="003450C2"/>
    <w:rsid w:val="004D7CC9"/>
    <w:rsid w:val="005C6D43"/>
    <w:rsid w:val="005D6FE6"/>
    <w:rsid w:val="00641815"/>
    <w:rsid w:val="00742F4D"/>
    <w:rsid w:val="00875241"/>
    <w:rsid w:val="00875A10"/>
    <w:rsid w:val="009300D1"/>
    <w:rsid w:val="009710C4"/>
    <w:rsid w:val="00A461AF"/>
    <w:rsid w:val="00A56783"/>
    <w:rsid w:val="00B71780"/>
    <w:rsid w:val="00BF6069"/>
    <w:rsid w:val="00CA2111"/>
    <w:rsid w:val="00D440F9"/>
    <w:rsid w:val="00DE5791"/>
    <w:rsid w:val="00E7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DCAD59F722467F9891B5772927C11A">
    <w:name w:val="06DCAD59F722467F9891B5772927C11A"/>
  </w:style>
  <w:style w:type="character" w:styleId="IntenseEmphasis">
    <w:name w:val="Intense Emphasis"/>
    <w:basedOn w:val="DefaultParagraphFont"/>
    <w:uiPriority w:val="2"/>
    <w:rPr>
      <w:b/>
      <w:iCs/>
      <w:color w:val="262626" w:themeColor="text1" w:themeTint="D9"/>
    </w:rPr>
  </w:style>
  <w:style w:type="paragraph" w:customStyle="1" w:styleId="13A621DB6577498BBDFC23306979F1E0">
    <w:name w:val="13A621DB6577498BBDFC23306979F1E0"/>
  </w:style>
  <w:style w:type="paragraph" w:customStyle="1" w:styleId="1149621BD3B343208E75788CE1C44BA9">
    <w:name w:val="1149621BD3B343208E75788CE1C44BA9"/>
  </w:style>
  <w:style w:type="paragraph" w:customStyle="1" w:styleId="A3D904D9F855483282BB178044B6096A">
    <w:name w:val="A3D904D9F855483282BB178044B6096A"/>
  </w:style>
  <w:style w:type="paragraph" w:customStyle="1" w:styleId="F589200F38BA48DF98302FD13B55F3C8">
    <w:name w:val="F589200F38BA48DF98302FD13B55F3C8"/>
  </w:style>
  <w:style w:type="paragraph" w:customStyle="1" w:styleId="C96682135B444FB39129283FFB7FDA77">
    <w:name w:val="C96682135B444FB39129283FFB7FDA77"/>
  </w:style>
  <w:style w:type="paragraph" w:customStyle="1" w:styleId="EE8B94412BD44A85976920A303DE1684">
    <w:name w:val="EE8B94412BD44A85976920A303DE1684"/>
  </w:style>
  <w:style w:type="paragraph" w:customStyle="1" w:styleId="16195C0565454DB4BF5957A72C39BAC9">
    <w:name w:val="16195C0565454DB4BF5957A72C39BAC9"/>
  </w:style>
  <w:style w:type="paragraph" w:customStyle="1" w:styleId="83E64EAF6FF14986BFA6D2906384D257">
    <w:name w:val="83E64EAF6FF14986BFA6D2906384D257"/>
  </w:style>
  <w:style w:type="paragraph" w:customStyle="1" w:styleId="D9E6F578F82842E0AA515C6312330D6E">
    <w:name w:val="D9E6F578F82842E0AA515C6312330D6E"/>
  </w:style>
  <w:style w:type="paragraph" w:customStyle="1" w:styleId="6FE654927A644060BFFC23046D56C576">
    <w:name w:val="6FE654927A644060BFFC23046D56C576"/>
  </w:style>
  <w:style w:type="paragraph" w:customStyle="1" w:styleId="887F47742F154FA9ABB49C432D7292A3">
    <w:name w:val="887F47742F154FA9ABB49C432D7292A3"/>
  </w:style>
  <w:style w:type="paragraph" w:customStyle="1" w:styleId="05CCB6D4963441F6A1D1327A3F0AF6A6">
    <w:name w:val="05CCB6D4963441F6A1D1327A3F0AF6A6"/>
  </w:style>
  <w:style w:type="paragraph" w:customStyle="1" w:styleId="F679E9ACD79F432089CF70CAAB00E7B4">
    <w:name w:val="F679E9ACD79F432089CF70CAAB00E7B4"/>
  </w:style>
  <w:style w:type="paragraph" w:customStyle="1" w:styleId="51D0B4D8AE1345A3930FB1E6FD0F28CF">
    <w:name w:val="51D0B4D8AE1345A3930FB1E6FD0F28CF"/>
  </w:style>
  <w:style w:type="character" w:styleId="SubtleReference">
    <w:name w:val="Subtle Reference"/>
    <w:basedOn w:val="DefaultParagraphFont"/>
    <w:uiPriority w:val="10"/>
    <w:qFormat/>
    <w:rPr>
      <w:b/>
      <w:caps w:val="0"/>
      <w:smallCaps/>
      <w:color w:val="595959" w:themeColor="text1" w:themeTint="A6"/>
    </w:rPr>
  </w:style>
  <w:style w:type="paragraph" w:customStyle="1" w:styleId="C52663F444584597881770CACEDAF9C8">
    <w:name w:val="C52663F444584597881770CACEDAF9C8"/>
  </w:style>
  <w:style w:type="paragraph" w:customStyle="1" w:styleId="A95A007A98B146FF8CA8817608244455">
    <w:name w:val="A95A007A98B146FF8CA8817608244455"/>
  </w:style>
  <w:style w:type="paragraph" w:customStyle="1" w:styleId="32E8728D50A54EAFB32AF00F0922E425">
    <w:name w:val="32E8728D50A54EAFB32AF00F0922E425"/>
  </w:style>
  <w:style w:type="paragraph" w:customStyle="1" w:styleId="CC6D7818CD564DC99B59ED815C432505">
    <w:name w:val="CC6D7818CD564DC99B59ED815C432505"/>
  </w:style>
  <w:style w:type="paragraph" w:customStyle="1" w:styleId="2335B15EF1C646F79789A4A4DBE4EFC8">
    <w:name w:val="2335B15EF1C646F79789A4A4DBE4EFC8"/>
  </w:style>
  <w:style w:type="paragraph" w:customStyle="1" w:styleId="DF51B3FC09F54593935D7912AF0EE361">
    <w:name w:val="DF51B3FC09F54593935D7912AF0EE361"/>
  </w:style>
  <w:style w:type="paragraph" w:customStyle="1" w:styleId="324C810F5351467CAF17319F2715CCBF">
    <w:name w:val="324C810F5351467CAF17319F2715CCBF"/>
  </w:style>
  <w:style w:type="paragraph" w:customStyle="1" w:styleId="96D940402B164C04A95A2C03E6D2B169">
    <w:name w:val="96D940402B164C04A95A2C03E6D2B169"/>
  </w:style>
  <w:style w:type="paragraph" w:customStyle="1" w:styleId="50AFFB5BFF184EFDB2E4A7A0D2610575">
    <w:name w:val="50AFFB5BFF184EFDB2E4A7A0D2610575"/>
  </w:style>
  <w:style w:type="paragraph" w:customStyle="1" w:styleId="5FD08174E43D443C884924456BCC7013">
    <w:name w:val="5FD08174E43D443C884924456BCC7013"/>
  </w:style>
  <w:style w:type="paragraph" w:customStyle="1" w:styleId="5185418C0F36492F8A21B279AC69E42B">
    <w:name w:val="5185418C0F36492F8A21B279AC69E42B"/>
  </w:style>
  <w:style w:type="paragraph" w:customStyle="1" w:styleId="8F8C49BB74CB455C8C39437E33E5B2E7">
    <w:name w:val="8F8C49BB74CB455C8C39437E33E5B2E7"/>
  </w:style>
  <w:style w:type="paragraph" w:customStyle="1" w:styleId="00197598493F4093AC168494A9BCA6FC">
    <w:name w:val="00197598493F4093AC168494A9BCA6FC"/>
  </w:style>
  <w:style w:type="paragraph" w:customStyle="1" w:styleId="27ABDF8890E144A3BA0C3E41F62EDD66">
    <w:name w:val="27ABDF8890E144A3BA0C3E41F62EDD66"/>
  </w:style>
  <w:style w:type="paragraph" w:customStyle="1" w:styleId="DA4F29C5DEFA49CF8D23319D041F6C60">
    <w:name w:val="DA4F29C5DEFA49CF8D23319D041F6C60"/>
  </w:style>
  <w:style w:type="paragraph" w:customStyle="1" w:styleId="99E6E41FCABB4FB0AA416D4411ECE706">
    <w:name w:val="99E6E41FCABB4FB0AA416D4411ECE706"/>
  </w:style>
  <w:style w:type="paragraph" w:customStyle="1" w:styleId="BEB115224D1C41BDA3696BB7C49BBC08">
    <w:name w:val="BEB115224D1C41BDA3696BB7C49BBC08"/>
  </w:style>
  <w:style w:type="paragraph" w:customStyle="1" w:styleId="C66BDFC61FAB419E909D450217371FDC">
    <w:name w:val="C66BDFC61FAB419E909D450217371FDC"/>
  </w:style>
  <w:style w:type="paragraph" w:customStyle="1" w:styleId="1102462782104146B820D6455EE52AD8">
    <w:name w:val="1102462782104146B820D6455EE52AD8"/>
  </w:style>
  <w:style w:type="paragraph" w:customStyle="1" w:styleId="F816C868AE4A45E288914DAC38F5F21A">
    <w:name w:val="F816C868AE4A45E288914DAC38F5F21A"/>
  </w:style>
  <w:style w:type="paragraph" w:customStyle="1" w:styleId="8A9D5DB9E69A4233B4266449311AA6CC">
    <w:name w:val="8A9D5DB9E69A4233B4266449311AA6CC"/>
  </w:style>
  <w:style w:type="paragraph" w:customStyle="1" w:styleId="BD1EEF8838F344F0AF3A61DD5D78B334">
    <w:name w:val="BD1EEF8838F344F0AF3A61DD5D78B334"/>
  </w:style>
  <w:style w:type="paragraph" w:customStyle="1" w:styleId="9C5421E16E834251B125B50B056CB76B">
    <w:name w:val="9C5421E16E834251B125B50B056CB76B"/>
  </w:style>
  <w:style w:type="paragraph" w:customStyle="1" w:styleId="DC4475D52C754247AF47C9D6E4503F1F">
    <w:name w:val="DC4475D52C754247AF47C9D6E4503F1F"/>
  </w:style>
  <w:style w:type="paragraph" w:customStyle="1" w:styleId="817C97F0EC05401A9FCDE4D408EA0B63">
    <w:name w:val="817C97F0EC05401A9FCDE4D408EA0B63"/>
  </w:style>
  <w:style w:type="paragraph" w:customStyle="1" w:styleId="C84864589A2640DE831F9D34CA97B3F3">
    <w:name w:val="C84864589A2640DE831F9D34CA97B3F3"/>
  </w:style>
  <w:style w:type="paragraph" w:customStyle="1" w:styleId="49C24EA19BEF489AAF59A68F9FB26AD6">
    <w:name w:val="49C24EA19BEF489AAF59A68F9FB26AD6"/>
    <w:rsid w:val="004D7CC9"/>
  </w:style>
  <w:style w:type="paragraph" w:customStyle="1" w:styleId="85C1399CE53D4DFD8529A68D4D0FCDD2">
    <w:name w:val="85C1399CE53D4DFD8529A68D4D0FCDD2"/>
    <w:rsid w:val="004D7CC9"/>
  </w:style>
  <w:style w:type="paragraph" w:customStyle="1" w:styleId="1FE6C0A974AE45A9896EF43B2C3E2F15">
    <w:name w:val="1FE6C0A974AE45A9896EF43B2C3E2F15"/>
    <w:rsid w:val="004D7CC9"/>
  </w:style>
  <w:style w:type="paragraph" w:customStyle="1" w:styleId="EC8B8B04021747499167C9259C9B129A">
    <w:name w:val="EC8B8B04021747499167C9259C9B129A"/>
    <w:rsid w:val="001D7C21"/>
  </w:style>
  <w:style w:type="paragraph" w:customStyle="1" w:styleId="00CDB1EC974F46AE8817FEC2579F38F3">
    <w:name w:val="00CDB1EC974F46AE8817FEC2579F38F3"/>
    <w:rsid w:val="00875A10"/>
  </w:style>
  <w:style w:type="paragraph" w:customStyle="1" w:styleId="D0D22262DA3341DBBCC48C0F06D4CA40">
    <w:name w:val="D0D22262DA3341DBBCC48C0F06D4CA40"/>
    <w:rsid w:val="00193BBF"/>
  </w:style>
  <w:style w:type="paragraph" w:customStyle="1" w:styleId="216D50CDA2ED47209C91656E21C305B5">
    <w:name w:val="216D50CDA2ED47209C91656E21C305B5"/>
    <w:rsid w:val="00CA2111"/>
  </w:style>
  <w:style w:type="paragraph" w:customStyle="1" w:styleId="A5786AB97FE14921AA6C2CC661B8E24F">
    <w:name w:val="A5786AB97FE14921AA6C2CC661B8E24F"/>
    <w:rsid w:val="00CA2111"/>
  </w:style>
  <w:style w:type="paragraph" w:customStyle="1" w:styleId="01B708C0F8EA408BB43729AC82336F77">
    <w:name w:val="01B708C0F8EA408BB43729AC82336F77"/>
    <w:rsid w:val="00302709"/>
  </w:style>
  <w:style w:type="paragraph" w:customStyle="1" w:styleId="4EC4034F54944D4F98B69A7DFC2F0A91">
    <w:name w:val="4EC4034F54944D4F98B69A7DFC2F0A91"/>
    <w:rsid w:val="00302709"/>
  </w:style>
  <w:style w:type="paragraph" w:customStyle="1" w:styleId="B746B689E90D4E408D51FB6C9CD68B5D">
    <w:name w:val="B746B689E90D4E408D51FB6C9CD68B5D"/>
    <w:rsid w:val="00302709"/>
  </w:style>
  <w:style w:type="paragraph" w:customStyle="1" w:styleId="603B415B705846EC86E4F34CBC030E88">
    <w:name w:val="603B415B705846EC86E4F34CBC030E88"/>
    <w:rsid w:val="00302709"/>
  </w:style>
  <w:style w:type="paragraph" w:customStyle="1" w:styleId="0C0202FB40234F7E9D24337AB4DA4FEA">
    <w:name w:val="0C0202FB40234F7E9D24337AB4DA4FEA"/>
    <w:rsid w:val="003027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27</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Serpico</dc:creator>
  <cp:keywords/>
  <dc:description/>
  <cp:lastModifiedBy>nick1_000</cp:lastModifiedBy>
  <cp:revision>8</cp:revision>
  <cp:lastPrinted>2018-04-18T23:41:00Z</cp:lastPrinted>
  <dcterms:created xsi:type="dcterms:W3CDTF">2018-04-18T23:17:00Z</dcterms:created>
  <dcterms:modified xsi:type="dcterms:W3CDTF">2018-04-18T23:45:00Z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-1377795930</vt:i4>
  </property>
</Properties>
</file>