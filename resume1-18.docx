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99"/>
        <w:gridCol w:w="546"/>
      </w:tblGrid>
      <w:tr w:rsidR="00692703" w:rsidRPr="00CF1A49" w14:paraId="2921BB7A" w14:textId="77777777" w:rsidTr="003C66CD">
        <w:trPr>
          <w:gridAfter w:val="1"/>
          <w:wAfter w:w="546" w:type="dxa"/>
          <w:trHeight w:hRule="exact" w:val="1444"/>
        </w:trPr>
        <w:tc>
          <w:tcPr>
            <w:tcW w:w="9099" w:type="dxa"/>
            <w:tcMar>
              <w:top w:w="0" w:type="dxa"/>
              <w:bottom w:w="0" w:type="dxa"/>
            </w:tcMar>
          </w:tcPr>
          <w:p w14:paraId="0C14AF6D" w14:textId="77777777" w:rsidR="00692703" w:rsidRPr="00A6692C" w:rsidRDefault="0081289A" w:rsidP="00913946">
            <w:pPr>
              <w:pStyle w:val="Title"/>
              <w:rPr>
                <w:sz w:val="58"/>
                <w:szCs w:val="58"/>
              </w:rPr>
            </w:pPr>
            <w:r w:rsidRPr="00A6692C">
              <w:rPr>
                <w:sz w:val="58"/>
                <w:szCs w:val="58"/>
              </w:rPr>
              <w:t>Nicholas</w:t>
            </w:r>
            <w:r w:rsidR="00692703" w:rsidRPr="00A6692C">
              <w:rPr>
                <w:sz w:val="58"/>
                <w:szCs w:val="58"/>
              </w:rPr>
              <w:t xml:space="preserve"> </w:t>
            </w:r>
            <w:r w:rsidRPr="00A6692C">
              <w:rPr>
                <w:rStyle w:val="IntenseEmphasis"/>
                <w:sz w:val="58"/>
                <w:szCs w:val="58"/>
              </w:rPr>
              <w:t>Mangracina</w:t>
            </w:r>
          </w:p>
          <w:p w14:paraId="109A8E97" w14:textId="77777777" w:rsidR="00692703" w:rsidRPr="00CF1A49" w:rsidRDefault="0081289A" w:rsidP="00913946">
            <w:pPr>
              <w:pStyle w:val="ContactInfo"/>
              <w:contextualSpacing w:val="0"/>
            </w:pPr>
            <w:r>
              <w:t>732-850-0309</w:t>
            </w:r>
          </w:p>
          <w:p w14:paraId="145CEDDB" w14:textId="3DA6FC6B" w:rsidR="00692703" w:rsidRDefault="0081289A" w:rsidP="007C6EE7">
            <w:pPr>
              <w:pStyle w:val="ContactInfoEmphasis"/>
              <w:contextualSpacing w:val="0"/>
            </w:pPr>
            <w:r>
              <w:t>nick1191994</w:t>
            </w:r>
            <w:r w:rsidR="007C6EE7">
              <w:t>@gmail.com</w:t>
            </w:r>
            <w:r w:rsidR="00692703" w:rsidRPr="00CF1A49">
              <w:t xml:space="preserve"> </w:t>
            </w:r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E8B94412BD44A85976920A303DE168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6B3DCF">
              <w:t xml:space="preserve"> </w:t>
            </w:r>
            <w:r w:rsidR="00DA25CB" w:rsidRPr="006B3DCF">
              <w:t xml:space="preserve"> </w:t>
            </w:r>
            <w:r w:rsidR="00BB0914">
              <w:t>nickmangracina.me</w:t>
            </w:r>
            <w:r w:rsidR="00BB0914" w:rsidRPr="006B3DCF">
              <w:t xml:space="preserve"> </w:t>
            </w:r>
            <w:r w:rsidR="002647B7">
              <w:t xml:space="preserve"> </w:t>
            </w:r>
            <w:sdt>
              <w:sdtPr>
                <w:alias w:val="Divider dot:"/>
                <w:tag w:val="Divider dot:"/>
                <w:id w:val="-79373873"/>
                <w:placeholder>
                  <w:docPart w:val="D0D22262DA3341DBBCC48C0F06D4CA40"/>
                </w:placeholder>
                <w:temporary/>
                <w:showingPlcHdr/>
                <w15:appearance w15:val="hidden"/>
              </w:sdtPr>
              <w:sdtContent>
                <w:r w:rsidR="003270CA" w:rsidRPr="00CF1A49">
                  <w:t>·</w:t>
                </w:r>
              </w:sdtContent>
            </w:sdt>
            <w:r w:rsidR="003270CA" w:rsidRPr="006B3DCF">
              <w:t xml:space="preserve">  </w:t>
            </w:r>
            <w:r w:rsidR="003270CA" w:rsidRPr="003270CA">
              <w:t>github.com/nick433</w:t>
            </w:r>
          </w:p>
          <w:p w14:paraId="4C1DAA79" w14:textId="77777777" w:rsidR="00B464DA" w:rsidRPr="00CF1A49" w:rsidRDefault="00B464DA" w:rsidP="007C6EE7">
            <w:pPr>
              <w:pStyle w:val="ContactInfoEmphasis"/>
              <w:contextualSpacing w:val="0"/>
            </w:pPr>
          </w:p>
        </w:tc>
      </w:tr>
      <w:tr w:rsidR="009571D8" w:rsidRPr="00CF1A49" w14:paraId="471F5B6F" w14:textId="77777777" w:rsidTr="00D2126B">
        <w:trPr>
          <w:trHeight w:val="445"/>
        </w:trPr>
        <w:tc>
          <w:tcPr>
            <w:tcW w:w="9645" w:type="dxa"/>
            <w:gridSpan w:val="2"/>
            <w:tcMar>
              <w:top w:w="432" w:type="dxa"/>
            </w:tcMar>
          </w:tcPr>
          <w:p w14:paraId="0E21F0CB" w14:textId="47329F8D" w:rsidR="001755A8" w:rsidRPr="00EC45FA" w:rsidRDefault="009D1231" w:rsidP="00EC45FA">
            <w:pPr>
              <w:autoSpaceDE w:val="0"/>
              <w:autoSpaceDN w:val="0"/>
              <w:adjustRightInd w:val="0"/>
              <w:spacing w:line="236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Recently graduated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developer primarily specializing in java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software development and web development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with</w:t>
            </w:r>
            <w:r w:rsidR="00A6755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 </w:t>
            </w:r>
            <w:r w:rsidR="003C66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background in finance and music education</w:t>
            </w:r>
          </w:p>
        </w:tc>
      </w:tr>
    </w:tbl>
    <w:p w14:paraId="19039A4D" w14:textId="77777777" w:rsidR="004E01EB" w:rsidRPr="00EE18FE" w:rsidRDefault="00F84F67" w:rsidP="009F5BDC">
      <w:pPr>
        <w:pStyle w:val="Heading1"/>
        <w:spacing w:before="280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887F47742F154FA9ABB49C432D7292A3"/>
          </w:placeholder>
          <w:temporary/>
          <w:showingPlcHdr/>
          <w15:appearance w15:val="hidden"/>
        </w:sdtPr>
        <w:sdtEndPr/>
        <w:sdtContent>
          <w:r w:rsidR="004E01EB" w:rsidRPr="00EE18FE">
            <w:rPr>
              <w:sz w:val="24"/>
              <w:szCs w:val="24"/>
            </w:rPr>
            <w:t>Experience</w:t>
          </w:r>
        </w:sdtContent>
      </w:sdt>
      <w:r w:rsidR="00EE18FE" w:rsidRPr="00EE18FE">
        <w:rPr>
          <w:sz w:val="24"/>
          <w:szCs w:val="24"/>
        </w:rPr>
        <w:t>/work history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1136DFE" w14:textId="77777777" w:rsidTr="00ED302E">
        <w:trPr>
          <w:trHeight w:val="1534"/>
        </w:trPr>
        <w:tc>
          <w:tcPr>
            <w:tcW w:w="9355" w:type="dxa"/>
          </w:tcPr>
          <w:p w14:paraId="3A4341CE" w14:textId="77777777" w:rsidR="001D0BF1" w:rsidRPr="00CF1A49" w:rsidRDefault="00A537D2" w:rsidP="001D0BF1">
            <w:pPr>
              <w:pStyle w:val="Heading3"/>
              <w:contextualSpacing w:val="0"/>
              <w:outlineLvl w:val="2"/>
            </w:pPr>
            <w:r>
              <w:t>2011 – current</w:t>
            </w:r>
          </w:p>
          <w:p w14:paraId="414060C4" w14:textId="77777777" w:rsidR="001D0BF1" w:rsidRPr="00CF1A49" w:rsidRDefault="00DF4CFF" w:rsidP="001D0BF1">
            <w:pPr>
              <w:pStyle w:val="Heading2"/>
              <w:contextualSpacing w:val="0"/>
              <w:outlineLvl w:val="1"/>
            </w:pPr>
            <w:r>
              <w:t>Drum instructor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Self</w:t>
            </w:r>
            <w:r w:rsidR="00EB16F9">
              <w:rPr>
                <w:rStyle w:val="SubtleReference"/>
              </w:rPr>
              <w:t>-</w:t>
            </w:r>
            <w:r>
              <w:rPr>
                <w:rStyle w:val="SubtleReference"/>
              </w:rPr>
              <w:t>employed</w:t>
            </w:r>
          </w:p>
          <w:p w14:paraId="5DCD0C61" w14:textId="77777777" w:rsidR="003A2F25" w:rsidRDefault="00A726A8" w:rsidP="003A2F2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essons for beginner to advanc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ed level drummers</w:t>
            </w:r>
            <w:r w:rsidR="0001774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1D3D0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drumset and </w:t>
            </w:r>
            <w:r w:rsidR="00016F60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marching snare drum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E60C287" w14:textId="77777777" w:rsidR="00ED302E" w:rsidRPr="00ED302E" w:rsidRDefault="00694CF1" w:rsidP="00C90CC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+</w:t>
            </w:r>
            <w:r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F751C9" w:rsidRP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years</w:t>
            </w:r>
            <w:r w:rsidR="00C928B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of</w:t>
            </w:r>
            <w:r w:rsidR="00F751C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experience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drumset play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er for plays and jazz band at Manalapan</w:t>
            </w:r>
            <w:r w:rsidR="0016425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3941B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high school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as well as drumline section leader 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Manalapan and Rutgers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bands.</w:t>
            </w:r>
          </w:p>
        </w:tc>
      </w:tr>
      <w:tr w:rsidR="00F61DF9" w:rsidRPr="00CF1A49" w14:paraId="5AE1DDC5" w14:textId="77777777" w:rsidTr="00694CF1">
        <w:trPr>
          <w:trHeight w:val="1048"/>
        </w:trPr>
        <w:tc>
          <w:tcPr>
            <w:tcW w:w="9355" w:type="dxa"/>
            <w:tcMar>
              <w:top w:w="216" w:type="dxa"/>
            </w:tcMar>
          </w:tcPr>
          <w:p w14:paraId="616F5E8C" w14:textId="77777777" w:rsidR="00F61DF9" w:rsidRPr="00CF1A49" w:rsidRDefault="00A70941" w:rsidP="00F61DF9">
            <w:pPr>
              <w:pStyle w:val="Heading3"/>
              <w:contextualSpacing w:val="0"/>
              <w:outlineLvl w:val="2"/>
            </w:pPr>
            <w:r>
              <w:t>6</w:t>
            </w:r>
            <w:r w:rsidR="001B55C1">
              <w:t>/2016 – 8/2016</w:t>
            </w:r>
          </w:p>
          <w:p w14:paraId="088B0053" w14:textId="77777777" w:rsidR="00F61DF9" w:rsidRPr="00CF1A49" w:rsidRDefault="00A70941" w:rsidP="00F61DF9">
            <w:pPr>
              <w:pStyle w:val="Heading2"/>
              <w:contextualSpacing w:val="0"/>
              <w:outlineLvl w:val="1"/>
            </w:pPr>
            <w:r>
              <w:t xml:space="preserve">Camp </w:t>
            </w:r>
            <w:r w:rsidR="00016F60">
              <w:t>Counselor</w:t>
            </w:r>
            <w:r w:rsidR="00F61DF9" w:rsidRPr="00CF1A49">
              <w:t xml:space="preserve">, </w:t>
            </w:r>
            <w:r w:rsidR="00016F60">
              <w:rPr>
                <w:rStyle w:val="SubtleReference"/>
              </w:rPr>
              <w:t>County Roads Day camp</w:t>
            </w:r>
          </w:p>
          <w:p w14:paraId="57981876" w14:textId="77777777" w:rsidR="00ED302E" w:rsidRDefault="005D6FCD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400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Responsible for supervising a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nd constantly 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interacting 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with 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children</w:t>
            </w:r>
            <w:r w:rsid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ages 7</w:t>
            </w:r>
            <w:r w:rsidR="00EF4F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-12</w:t>
            </w:r>
            <w:r w:rsidR="00B73F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0EF5C6F" w14:textId="77777777" w:rsidR="00ED302E" w:rsidRPr="00CF1A49" w:rsidRDefault="007C6EE7" w:rsidP="00ED302E">
            <w:pPr>
              <w:pStyle w:val="Heading3"/>
              <w:contextualSpacing w:val="0"/>
              <w:outlineLvl w:val="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1" allowOverlap="1" wp14:anchorId="6CDAE632" wp14:editId="24BDF84A">
                      <wp:simplePos x="0" y="0"/>
                      <wp:positionH relativeFrom="page">
                        <wp:posOffset>541655</wp:posOffset>
                      </wp:positionH>
                      <wp:positionV relativeFrom="page">
                        <wp:posOffset>6388100</wp:posOffset>
                      </wp:positionV>
                      <wp:extent cx="6705600" cy="0"/>
                      <wp:effectExtent l="8255" t="6350" r="10795" b="12700"/>
                      <wp:wrapNone/>
                      <wp:docPr id="4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0" cy="0"/>
                              </a:xfrm>
                              <a:custGeom>
                                <a:avLst/>
                                <a:gdLst>
                                  <a:gd name="T0" fmla="*/ 10600 w 10600"/>
                                  <a:gd name="T1" fmla="*/ 0 h 40"/>
                                  <a:gd name="T2" fmla="*/ 0 w 10600"/>
                                  <a:gd name="T3" fmla="*/ 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600" h="40">
                                    <a:moveTo>
                                      <a:pt x="10600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BF0000"/>
                                </a:solidFill>
                                <a:miter lim="10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53CB7" id="Freeform 4" o:spid="_x0000_s1026" style="position:absolute;margin-left:42.65pt;margin-top:503pt;width:528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dnDQMAALMGAAAOAAAAZHJzL2Uyb0RvYy54bWysVV1v2yAUfZ+0/4B4nJTaTt2ktepUXT6m&#10;Sd1WqdkPIIBjNBs8IHHaaf99F7BTp1WlaZofnIs5XM499yPXN4e6QnuujVAyx8lZjBGXVDEhtzn+&#10;vl6NLjEylkhGKiV5jh+5wTez9++u2ybjY1WqinGNwIk0WdvkuLS2yaLI0JLXxJyphkvYLJSuiYWl&#10;3kZMkxa811U0juNJ1CrNGq0oNwa+LsImnnn/RcGp/VYUhltU5Ri4Wf/W/r1x72h2TbKtJk0paEeD&#10;/AOLmggJlx5dLYglaKfFK1e1oFoZVdgzqupIFYWg3McA0STxi2geStJwHwuIY5qjTOb/uaVf9/ca&#10;CZbjFCNJakjRSnPuBEepU6dtTAagh+Zeu/hMc6foD4OkmpdEbvmt1qotOWHAKXH46OSAWxg4ijbt&#10;F8XAOdlZ5YU6FLp2DkECdPD5eDzmgx8sovBxMo0vJjGkjfZ7Ecn6g3Rn7CeuvBOyvzM2pJKB5RPB&#10;unDWcL6oK8jqhwglMfhDbfjtkn8EJgNgjEqU9uVxRIxPEG+4OT8B9W6A+bbnRsqeLj3Iji9YCAR1&#10;Gjj6jTJOFkceYl8HaUkGKLf7BhjoOfC5z0MHhnufL9HQDy87QWMEnbAJYjTEOm6eAZiohaw6yTAq&#10;oUICtVrt+Vp5iHUcO8AgRc+ISg6RIRivKtAKe2C4S6FwguFvd6QH6ZVqJarK57eSntN4CpwcBaMq&#10;wdyuX+jtZl5ptCfQ7R9XMTydFCewWliYOZWoHXf/hOBdGS8l8/dYIqpge6bOO1RlJ42rT9/cv67i&#10;q+Xl8jIdpePJcpTGi8XodjVPR5NVMr1YnC/m80Xy2xFN0qwUjHHpuPaDJkn/rpG7kRdGxHHUnMRk&#10;hqGv/PM69OiUhtccYul/g/R9y4bW3yj2CO2rVZicMOnBKJV+wqiFqZlj83NHNMeo+ixhBFwlKVQJ&#10;sn6RXkzHsNDDnc1wh0gKrnJsMZS+M+c2jOZdo8W2hJsSn2SpbmFsFMK1uJ8vgVW3gMnoI+imuBu9&#10;w7VHPf/XzP4AAAD//wMAUEsDBBQABgAIAAAAIQDK64mB4AAAAA0BAAAPAAAAZHJzL2Rvd25yZXYu&#10;eG1sTI9PS8NAEMXvgt9hGcGL2E38R4jZFBVEBGlN9NLbNjtuQrOzIbttUz+904Pocd483vu9Yj65&#10;XuxwDJ0nBeksAYHUeNORVfD58XyZgQhRk9G9J1RwwADz8vSk0Lnxe6pwV0crOIRCrhW0MQ65lKFp&#10;0ekw8wMS/7786HTkc7TSjHrP4a6XV0lyJ53uiBtaPeBTi82m3joFK/dYf78eFi9VtXlbLlfmPbMX&#10;Vqnzs+nhHkTEKf6Z4YjP6FAy09pvyQTRK8hur9nJOrfwqKMjvUlZW/9qsizk/xXlDwAAAP//AwBQ&#10;SwECLQAUAAYACAAAACEAtoM4kv4AAADhAQAAEwAAAAAAAAAAAAAAAAAAAAAAW0NvbnRlbnRfVHlw&#10;ZXNdLnhtbFBLAQItABQABgAIAAAAIQA4/SH/1gAAAJQBAAALAAAAAAAAAAAAAAAAAC8BAABfcmVs&#10;cy8ucmVsc1BLAQItABQABgAIAAAAIQBqa/dnDQMAALMGAAAOAAAAAAAAAAAAAAAAAC4CAABkcnMv&#10;ZTJvRG9jLnhtbFBLAQItABQABgAIAAAAIQDK64mB4AAAAA0BAAAPAAAAAAAAAAAAAAAAAGcFAABk&#10;cnMvZG93bnJldi54bWxQSwUGAAAAAAQABADzAAAAdAYAAAAA&#10;" path="m10600,l,e" filled="f" strokecolor="#bf0000" strokeweight="1pt">
                      <v:stroke miterlimit="10" joinstyle="miter"/>
                      <v:path o:connecttype="custom" o:connectlocs="6705600,0;0,0" o:connectangles="0,0"/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ED302E">
              <w:t>6/2017 – 8/2017</w:t>
            </w:r>
          </w:p>
          <w:p w14:paraId="5C641563" w14:textId="0B651373" w:rsidR="00CD52C6" w:rsidRPr="00CD52C6" w:rsidRDefault="00ED302E" w:rsidP="00CD52C6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android</w:t>
            </w:r>
            <w:r w:rsidR="001132CE">
              <w:t xml:space="preserve"> Engineer,</w:t>
            </w:r>
            <w:r>
              <w:t xml:space="preserve"> intern</w:t>
            </w:r>
            <w:r w:rsidRPr="00CF1A49">
              <w:t xml:space="preserve">, </w:t>
            </w:r>
            <w:r>
              <w:rPr>
                <w:rStyle w:val="SubtleReference"/>
              </w:rPr>
              <w:t>Advent fin</w:t>
            </w:r>
            <w:r w:rsidR="009F5BDC">
              <w:rPr>
                <w:rStyle w:val="SubtleReference"/>
              </w:rPr>
              <w:t>TECH</w:t>
            </w:r>
            <w:r w:rsidR="00CD52C6">
              <w:rPr>
                <w:rStyle w:val="SubtleReference"/>
              </w:rPr>
              <w:t xml:space="preserve"> LLC</w:t>
            </w:r>
          </w:p>
          <w:p w14:paraId="366F10D8" w14:textId="0ED926B2" w:rsidR="00CD52C6" w:rsidRDefault="00CD52C6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Helped develop and launch website for startup.</w:t>
            </w:r>
          </w:p>
          <w:p w14:paraId="1F08B8CB" w14:textId="2A5ADF7F" w:rsidR="009F5BDC" w:rsidRDefault="00ED302E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65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Worked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in team of </w:t>
            </w:r>
            <w:r w:rsidR="00B7584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 w:rsidR="003A2F2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develop</w:t>
            </w:r>
            <w:r w:rsid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CD52C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TradeTracker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CD52C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for android</w:t>
            </w:r>
            <w:r w:rsidR="0041596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3264B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details in</w:t>
            </w:r>
            <w:bookmarkStart w:id="0" w:name="_GoBack"/>
            <w:bookmarkEnd w:id="0"/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projects</w:t>
            </w:r>
            <w:r w:rsidR="0041596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section</w:t>
            </w:r>
            <w:r w:rsidR="0072385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66440788" w14:textId="05E2F1EE" w:rsidR="009F5BDC" w:rsidRPr="009F5BDC" w:rsidRDefault="009F5BDC" w:rsidP="009F5B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Optimized algorithms to consume least battery life possible</w:t>
            </w:r>
            <w:r w:rsidR="00CD52C6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96D940402B164C04A95A2C03E6D2B169"/>
        </w:placeholder>
        <w:temporary/>
        <w:showingPlcHdr/>
        <w15:appearance w15:val="hidden"/>
      </w:sdtPr>
      <w:sdtEndPr/>
      <w:sdtContent>
        <w:p w14:paraId="2605C7F4" w14:textId="77777777" w:rsidR="00DA59AA" w:rsidRPr="00CF1A49" w:rsidRDefault="00DA59AA" w:rsidP="009F5BDC">
          <w:pPr>
            <w:pStyle w:val="Heading1"/>
            <w:spacing w:before="360"/>
          </w:pPr>
          <w:r w:rsidRPr="00EE18FE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25CFB6E" w14:textId="77777777" w:rsidTr="001B55C1">
        <w:trPr>
          <w:trHeight w:val="2137"/>
        </w:trPr>
        <w:tc>
          <w:tcPr>
            <w:tcW w:w="9290" w:type="dxa"/>
          </w:tcPr>
          <w:p w14:paraId="46D49902" w14:textId="77777777" w:rsidR="001D0BF1" w:rsidRPr="00CF1A49" w:rsidRDefault="0081289A" w:rsidP="001D0BF1">
            <w:pPr>
              <w:pStyle w:val="Heading3"/>
              <w:contextualSpacing w:val="0"/>
              <w:outlineLvl w:val="2"/>
            </w:pPr>
            <w:r>
              <w:t>09/2014 – 1/2018</w:t>
            </w:r>
          </w:p>
          <w:p w14:paraId="64FEB27F" w14:textId="77777777" w:rsidR="001D0BF1" w:rsidRPr="00CF1A49" w:rsidRDefault="009B3E96" w:rsidP="001D0BF1">
            <w:pPr>
              <w:pStyle w:val="Heading2"/>
              <w:contextualSpacing w:val="0"/>
              <w:outlineLvl w:val="1"/>
            </w:pPr>
            <w:r>
              <w:t>B.S.</w:t>
            </w:r>
            <w:r w:rsidR="00EC45FA">
              <w:t xml:space="preserve"> computer </w:t>
            </w:r>
            <w:r w:rsidR="0081289A">
              <w:t>science</w:t>
            </w:r>
            <w:r w:rsidR="001D0BF1" w:rsidRPr="00CF1A49">
              <w:t xml:space="preserve">, </w:t>
            </w:r>
            <w:r w:rsidR="00EC45FA">
              <w:rPr>
                <w:rStyle w:val="SubtleReference"/>
              </w:rPr>
              <w:t>Rutgers</w:t>
            </w:r>
            <w:r w:rsidR="0081289A">
              <w:rPr>
                <w:rStyle w:val="SubtleReference"/>
              </w:rPr>
              <w:t xml:space="preserve"> University </w:t>
            </w:r>
            <w:r w:rsidR="00EC45FA">
              <w:rPr>
                <w:rStyle w:val="SubtleReference"/>
              </w:rPr>
              <w:t>-</w:t>
            </w:r>
            <w:r w:rsidR="0081289A">
              <w:rPr>
                <w:rStyle w:val="SubtleReference"/>
              </w:rPr>
              <w:t xml:space="preserve"> </w:t>
            </w:r>
            <w:r w:rsidR="00EC45FA">
              <w:rPr>
                <w:rStyle w:val="SubtleReference"/>
              </w:rPr>
              <w:t>new brunswick</w:t>
            </w:r>
          </w:p>
          <w:p w14:paraId="1A12AB00" w14:textId="6359999C" w:rsidR="00EC45FA" w:rsidRPr="0081289A" w:rsidRDefault="00FE4B75" w:rsidP="0081289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 xml:space="preserve">In-major </w:t>
            </w:r>
            <w:r w:rsidR="00A537D2"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GPA: 3.</w:t>
            </w:r>
            <w:r w:rsidR="00EC45F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1" layoutInCell="1" allowOverlap="1" wp14:anchorId="26EAE68E" wp14:editId="1C9BADDB">
                      <wp:simplePos x="0" y="0"/>
                      <wp:positionH relativeFrom="page">
                        <wp:posOffset>703580</wp:posOffset>
                      </wp:positionH>
                      <wp:positionV relativeFrom="page">
                        <wp:posOffset>6939280</wp:posOffset>
                      </wp:positionV>
                      <wp:extent cx="53975" cy="53975"/>
                      <wp:effectExtent l="8255" t="5080" r="4445" b="7620"/>
                      <wp:wrapNone/>
                      <wp:docPr id="6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75" cy="53975"/>
                              </a:xfrm>
                              <a:custGeom>
                                <a:avLst/>
                                <a:gdLst>
                                  <a:gd name="T0" fmla="*/ 43 w 85"/>
                                  <a:gd name="T1" fmla="*/ 0 h 85"/>
                                  <a:gd name="T2" fmla="*/ 43 w 85"/>
                                  <a:gd name="T3" fmla="*/ 0 h 85"/>
                                  <a:gd name="T4" fmla="*/ 85 w 85"/>
                                  <a:gd name="T5" fmla="*/ 43 h 85"/>
                                  <a:gd name="T6" fmla="*/ 43 w 85"/>
                                  <a:gd name="T7" fmla="*/ 85 h 85"/>
                                  <a:gd name="T8" fmla="*/ 0 w 85"/>
                                  <a:gd name="T9" fmla="*/ 43 h 85"/>
                                  <a:gd name="T10" fmla="*/ 43 w 85"/>
                                  <a:gd name="T11" fmla="*/ 0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5" h="85">
                                    <a:moveTo>
                                      <a:pt x="43" y="0"/>
                                    </a:moveTo>
                                    <a:lnTo>
                                      <a:pt x="43" y="0"/>
                                    </a:lnTo>
                                    <a:cubicBezTo>
                                      <a:pt x="66" y="0"/>
                                      <a:pt x="85" y="19"/>
                                      <a:pt x="85" y="43"/>
                                    </a:cubicBezTo>
                                    <a:cubicBezTo>
                                      <a:pt x="85" y="66"/>
                                      <a:pt x="66" y="85"/>
                                      <a:pt x="43" y="85"/>
                                    </a:cubicBezTo>
                                    <a:cubicBezTo>
                                      <a:pt x="19" y="85"/>
                                      <a:pt x="0" y="66"/>
                                      <a:pt x="0" y="43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0878D" id="Freeform 6" o:spid="_x0000_s1026" style="position:absolute;margin-left:55.4pt;margin-top:546.4pt;width:4.25pt;height: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MNrQMAANsJAAAOAAAAZHJzL2Uyb0RvYy54bWysVttu2zgQfS+w/0DwcQFHkiNfZEQpmqQu&#10;CmTbAs1+AE1RllCJVEnaclL033eGlB0pq3a9Rf0g83I4tzOc4dXrQ12RvdCmVDKl0UVIiZBcZaXc&#10;pvTvh/VkSYmxTGasUlKk9FEY+vr6j1dXbbMSU1WoKhOagBBpVm2T0sLaZhUEhheiZuZCNULCZq50&#10;zSxM9TbINGtBel0F0zCcB63SWaMVF8bA6p3fpNdOfp4Lbj/muRGWVCkF26z7avfd4De4vmKrrWZN&#10;UfLODPYLVtSslKD0JOqOWUZ2uvyXqLrkWhmV2wuu6kDlecmF8wG8icIX3nwuWCOcLxAc05zCZH6f&#10;WP5h/0mTMkvpnBLJaqBorYXAgJM5RqdtzApAn5tPGv0zzb3iXwyR6rZgciveaK3aQrAMbIoQHwwO&#10;4MTAUbJp/1IZCGc7q1ygDrmuUSCEgBwcH48nPsTBEg6Ls8tkMaOEw44fony2Oh7lO2PfCeXEsP29&#10;sZ7MDEaOiqxz6AGIz+sKeP0zIPElacly1hF/gkQ9SEiKEcS0h/iBkMseZFxI3EMsZ6OWgMN9Y8dM&#10;Aar6kDF/Fj0IKBqTAjfzJCUcNSXpIcDlMSHRObEdDy4wuT1yxYojffwgO/5gRCDFMCuQzkYZTBQk&#10;E/LhwScbWwEKd38ABtIQfOky87/AQA6CXW6AcT+XDBwgeHGWZAg1gpOzwBhSREcDF71BXWg01LWX&#10;FU1TAhVt4xO7YRYj6uIGQ9KmFHKeFO4PV2u1Fw/K7VsMawy5C0pdQQRVz9uV/AnsuMl3m5LfiKc+&#10;dO4j1JXYxmlBG0BL5AIBlPYXwQJ/vYfChrPBCdDgbrxf7PQdr7Zf7NzyixjCgaHDmT8BtqGJQzGe&#10;kaE+v/Y/rPYHhr532gZBekHF0EheKSN8nJBjVw9PZDsHn2uiUVWZrcuqQpqN3m5uK032DDuh+3Xx&#10;HsAqd5ukwmNejV+BktzlExZn19m+JdE0Dm+myWQ9Xy4m8TqeTZJFuJyEUXKTzMM4ie/W3/HuRvGq&#10;KLNMyPtSimOXjeLzuljX731/dH0WszmZTWeuLAysP9NJrXYyc6mDnettN7asrPw4GFrsggxuH/9d&#10;IFyfw9bmW+RGZY/Q5rTyLwx4EcGgUPqJkhZeFyk1X3dMC0qq9xJaZRLFMeSDdZN4tpjCRPd3Nv0d&#10;JjmISqmlUBBxeGv9E2bX6HJbgKbIxUKqN9Be8xIbobPPW9VN4AXhPOheO/hE6c8d6vlNdv0PAAAA&#10;//8DAFBLAwQUAAYACAAAACEAvdbgxeAAAAANAQAADwAAAGRycy9kb3ducmV2LnhtbEyPwU7DMBBE&#10;70j8g7VI3KjtFJU2xKkQqJW40VIQRydZkoh4HWK3DXw9Wy5wm9GMZt9my9F14oBDaD0Z0BMFAqn0&#10;VUu1gd3z6moOIkRLle08oYEvDLDMz88ym1b+SBs8bGMteIRCag00MfaplKFs0Nkw8T0SZ+9+cDay&#10;HWpZDfbI466TiVIz6WxLfKGxPd43WH5s987A69NNMnu4VuuX9eemeNOPq+I7aGMuL8a7WxARx/hX&#10;hhM+o0POTIXfUxVEx14rRo8s1CJhdaroxRRE8ZvpKcg8k/+/yH8AAAD//wMAUEsBAi0AFAAGAAgA&#10;AAAhALaDOJL+AAAA4QEAABMAAAAAAAAAAAAAAAAAAAAAAFtDb250ZW50X1R5cGVzXS54bWxQSwEC&#10;LQAUAAYACAAAACEAOP0h/9YAAACUAQAACwAAAAAAAAAAAAAAAAAvAQAAX3JlbHMvLnJlbHNQSwEC&#10;LQAUAAYACAAAACEA3GhDDa0DAADbCQAADgAAAAAAAAAAAAAAAAAuAgAAZHJzL2Uyb0RvYy54bWxQ&#10;SwECLQAUAAYACAAAACEAvdbgxeAAAAANAQAADwAAAAAAAAAAAAAAAAAHBgAAZHJzL2Rvd25yZXYu&#10;eG1sUEsFBgAAAAAEAAQA8wAAABQHAAAAAA==&#10;" path="m43,r,c66,,85,19,85,43,85,66,66,85,43,85,19,85,,66,,43,,19,19,,43,xe" fillcolor="black" stroked="f">
                      <v:path o:connecttype="custom" o:connectlocs="27305,0;27305,0;53975,27305;27305,53975;0,27305;27305,0" o:connectangles="0,0,0,0,0,0"/>
                      <w10:wrap anchorx="page" anchory="page"/>
                      <w10:anchorlock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1"/>
                <w:sz w:val="21"/>
                <w:szCs w:val="21"/>
              </w:rPr>
              <w:t>27</w:t>
            </w:r>
          </w:p>
          <w:p w14:paraId="5936D1F3" w14:textId="77777777" w:rsidR="007538DC" w:rsidRDefault="00EC45FA" w:rsidP="00EC45F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</w:t>
            </w:r>
            <w:r w:rsidR="0081289A"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elevant courses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: </w:t>
            </w:r>
            <w:r w:rsidR="00D5736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object-oriented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programming, d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ata str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uctures, databases, </w:t>
            </w:r>
            <w:r w:rsidR="005D6FC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design and analysis of 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algorithms,</w:t>
            </w:r>
            <w:r w:rsidRPr="00EC45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systems programming</w:t>
            </w:r>
            <w:r w:rsidR="0081289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computer architecture, internet technology, artificial intelligence and machine learning, cryptography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72144E6" w14:textId="77777777" w:rsidR="0081289A" w:rsidRPr="009B3E96" w:rsidRDefault="0081289A" w:rsidP="009B3E9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1B55C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Extracurriculars: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USACS member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(Computer science club)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Rutgers Es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ports,</w:t>
            </w:r>
            <w:r w:rsidR="00A537D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Hack</w:t>
            </w:r>
            <w:r w:rsidR="00BF18C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RU volunteer, m</w:t>
            </w:r>
            <w:r w:rsidR="00694CF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arching band</w:t>
            </w:r>
            <w:r w:rsidR="00DA25CB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drumset for basketball games</w:t>
            </w:r>
            <w:r w:rsidR="003E589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1102462782104146B820D6455EE52AD8"/>
        </w:placeholder>
        <w:temporary/>
        <w:showingPlcHdr/>
        <w15:appearance w15:val="hidden"/>
      </w:sdtPr>
      <w:sdtEndPr/>
      <w:sdtContent>
        <w:p w14:paraId="04267691" w14:textId="77777777" w:rsidR="00486277" w:rsidRPr="00CF1A49" w:rsidRDefault="00486277" w:rsidP="009F5BDC">
          <w:pPr>
            <w:pStyle w:val="Heading1"/>
            <w:spacing w:before="360"/>
          </w:pPr>
          <w:r w:rsidRPr="00EE18FE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A342271" w14:textId="77777777" w:rsidTr="006C0E20">
        <w:trPr>
          <w:trHeight w:val="877"/>
        </w:trPr>
        <w:tc>
          <w:tcPr>
            <w:tcW w:w="4680" w:type="dxa"/>
          </w:tcPr>
          <w:p w14:paraId="529F56B7" w14:textId="7AA7920A" w:rsidR="001E3120" w:rsidRPr="00EE18FE" w:rsidRDefault="00D57366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Proficient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9F5BDC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Java (Android, JDBC, concurrency, </w:t>
            </w:r>
            <w:r w:rsidR="00F26360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JSP, </w:t>
            </w:r>
            <w:r w:rsidR="00016F6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JavaFx)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C</w:t>
            </w:r>
            <w:r w:rsidR="001413D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/C++</w:t>
            </w:r>
            <w:r w:rsidR="0054055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Python,</w:t>
            </w:r>
            <w:r w:rsidR="0074651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SQL</w:t>
            </w:r>
            <w:r w:rsidR="00800D8A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, MS </w:t>
            </w:r>
            <w:r w:rsidR="00343B1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office</w:t>
            </w:r>
          </w:p>
          <w:p w14:paraId="45CE939B" w14:textId="3CBF70C4" w:rsidR="001F4E6D" w:rsidRDefault="009F5BDC" w:rsidP="00EC45FA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Prior experience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: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Html5, CSS, </w:t>
            </w:r>
            <w:proofErr w:type="gramStart"/>
            <w:r w:rsidR="00EC45FA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JavaScript</w:t>
            </w:r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(</w:t>
            </w:r>
            <w:proofErr w:type="gramEnd"/>
            <w:r w:rsidR="002A3A39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react.js, node.js)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6C0E20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C#, </w:t>
            </w:r>
            <w:r w:rsidR="00BF18CC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Unix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, NoSQL,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XML, </w:t>
            </w:r>
            <w:r w:rsidR="004060A2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ASP</w:t>
            </w:r>
            <w:r w:rsidR="00DB5087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.NET</w:t>
            </w:r>
          </w:p>
          <w:p w14:paraId="21017515" w14:textId="77777777" w:rsidR="006C0E20" w:rsidRDefault="006C0E20" w:rsidP="006C0E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FF55CF4" w14:textId="4AFB4BC7" w:rsidR="006C0E20" w:rsidRPr="00D57366" w:rsidRDefault="006C0E20" w:rsidP="00C928B9">
            <w:pPr>
              <w:pStyle w:val="ListBullet"/>
              <w:numPr>
                <w:ilvl w:val="0"/>
                <w:numId w:val="0"/>
              </w:numPr>
              <w:spacing w:before="100"/>
              <w:ind w:left="360" w:hanging="3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*</w:t>
            </w:r>
            <w:r w:rsidR="009F5BD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Next page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contains</w:t>
            </w:r>
            <w:r w:rsidR="0064538C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some</w:t>
            </w:r>
            <w:r w:rsidRPr="00D5736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notable projects </w:t>
            </w:r>
          </w:p>
        </w:tc>
        <w:tc>
          <w:tcPr>
            <w:tcW w:w="4680" w:type="dxa"/>
            <w:tcMar>
              <w:left w:w="360" w:type="dxa"/>
            </w:tcMar>
          </w:tcPr>
          <w:p w14:paraId="12FBCA92" w14:textId="77777777" w:rsidR="003A0632" w:rsidRPr="00EE18FE" w:rsidRDefault="003E5894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Strong c</w:t>
            </w:r>
            <w:r w:rsidR="00D57366">
              <w:rPr>
                <w:rFonts w:ascii="Times New Roman" w:hAnsi="Times New Roman" w:cs="Times New Roman"/>
                <w:sz w:val="21"/>
                <w:szCs w:val="21"/>
              </w:rPr>
              <w:t>ollaboration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skills. Bitbucket + Github</w:t>
            </w:r>
          </w:p>
          <w:p w14:paraId="6096F2EB" w14:textId="77777777" w:rsidR="006C0E20" w:rsidRPr="00D57366" w:rsidRDefault="00EE18FE" w:rsidP="006C0E20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L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eadership 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exp</w:t>
            </w:r>
            <w:r w:rsidR="00D57366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er</w:t>
            </w:r>
            <w:r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ience</w:t>
            </w:r>
            <w:r w:rsidR="00CE1CAB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 xml:space="preserve"> </w:t>
            </w:r>
            <w:r w:rsidR="005D6FCD" w:rsidRPr="00DB5087">
              <w:rPr>
                <w:rFonts w:ascii="Times New Roman" w:hAnsi="Times New Roman" w:cs="Times New Roman"/>
                <w:color w:val="404040" w:themeColor="text1" w:themeTint="BF"/>
                <w:sz w:val="21"/>
                <w:szCs w:val="21"/>
              </w:rPr>
              <w:t>as marching band section leader</w:t>
            </w:r>
          </w:p>
          <w:p w14:paraId="19F1FDD6" w14:textId="696ADE4D" w:rsidR="00C928B9" w:rsidRDefault="00C928B9" w:rsidP="00C928B9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Strong </w:t>
            </w:r>
            <w:r w:rsidR="009F5BDC">
              <w:rPr>
                <w:rFonts w:ascii="Times New Roman" w:hAnsi="Times New Roman" w:cs="Times New Roman"/>
                <w:sz w:val="21"/>
                <w:szCs w:val="21"/>
              </w:rPr>
              <w:t>at algorithm design and optimization</w:t>
            </w:r>
          </w:p>
          <w:p w14:paraId="73A3B3C3" w14:textId="77777777" w:rsidR="00C928B9" w:rsidRPr="00927EF7" w:rsidRDefault="00C928B9" w:rsidP="00927EF7">
            <w:pPr>
              <w:pStyle w:val="ListBullet"/>
              <w:contextualSpacing w:val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Advanced knowledge of data structures and object-oriented design</w:t>
            </w:r>
          </w:p>
        </w:tc>
      </w:tr>
    </w:tbl>
    <w:p w14:paraId="6D1A4AC0" w14:textId="77777777" w:rsidR="006C0E20" w:rsidRPr="00CF1A49" w:rsidRDefault="006C0E20" w:rsidP="006C0E20">
      <w:pPr>
        <w:pStyle w:val="Heading1"/>
      </w:pPr>
      <w:r>
        <w:lastRenderedPageBreak/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C0E20" w:rsidRPr="00CF1A49" w14:paraId="28D98736" w14:textId="77777777" w:rsidTr="00562668">
        <w:trPr>
          <w:trHeight w:val="2137"/>
        </w:trPr>
        <w:tc>
          <w:tcPr>
            <w:tcW w:w="9290" w:type="dxa"/>
          </w:tcPr>
          <w:p w14:paraId="7C71807D" w14:textId="77777777" w:rsidR="00FE4B75" w:rsidRDefault="00FE4B75" w:rsidP="00FE4B75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TradeTracker </w:t>
            </w:r>
            <w:r w:rsidRPr="0037589E">
              <w:rPr>
                <w:b w:val="0"/>
                <w:color w:val="595959" w:themeColor="text1" w:themeTint="A6"/>
              </w:rPr>
              <w:t>–</w:t>
            </w:r>
            <w:r>
              <w:rPr>
                <w:b w:val="0"/>
                <w:color w:val="595959" w:themeColor="text1" w:themeTint="A6"/>
              </w:rPr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>Android App</w:t>
            </w:r>
          </w:p>
          <w:p w14:paraId="2A307D33" w14:textId="6E67ED42" w:rsidR="00FE4B75" w:rsidRPr="00CD52C6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>Includes all cryptocurrencies and stocks, push notifications for price or volume targets met.</w:t>
            </w:r>
          </w:p>
          <w:p w14:paraId="2405E6DA" w14:textId="0276389E" w:rsidR="00CD52C6" w:rsidRPr="00D35067" w:rsidRDefault="00CD52C6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end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customizable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alerts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movements in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927EF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prices, volume,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and other technical indicators</w:t>
            </w:r>
            <w:r w:rsidR="0024493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213FC3ED" w14:textId="7F42439F" w:rsidR="00FE4B75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Monitor</w:t>
            </w:r>
            <w:r w:rsidR="00CD52C6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movement in volume or price according to user’s parameters (e.g. notify if up 2% in a 5-minute timespan, down 10% in a week, </w:t>
            </w:r>
            <w:r w:rsidR="00CD52C6">
              <w:rPr>
                <w:rFonts w:ascii="Times New Roman" w:hAnsi="Times New Roman" w:cs="Times New Roman"/>
                <w:color w:val="000000"/>
              </w:rPr>
              <w:t xml:space="preserve">volume triples in 20-minute period, </w:t>
            </w:r>
            <w:r>
              <w:rPr>
                <w:rFonts w:ascii="Times New Roman" w:hAnsi="Times New Roman" w:cs="Times New Roman"/>
                <w:color w:val="000000"/>
              </w:rPr>
              <w:t>etc)</w:t>
            </w:r>
          </w:p>
          <w:p w14:paraId="264C2FFE" w14:textId="77777777" w:rsidR="00FE4B75" w:rsidRPr="00D35067" w:rsidRDefault="00FE4B75" w:rsidP="00FE4B75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Momentum notifications based on RSI and other stochastic indicators.</w:t>
            </w:r>
          </w:p>
          <w:p w14:paraId="27B2AEEB" w14:textId="3C94F0DE" w:rsidR="00FE4B75" w:rsidRPr="00FE4B75" w:rsidRDefault="00FE4B75" w:rsidP="007678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Java/Kotlin,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D52C6">
              <w:rPr>
                <w:rFonts w:ascii="Times New Roman" w:eastAsia="Times New Roman" w:hAnsi="Times New Roman" w:cs="Times New Roman"/>
                <w:color w:val="000000"/>
              </w:rPr>
              <w:t xml:space="preserve">anko, 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>jsoup, jun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it, SQLlite, yahoo finance</w:t>
            </w:r>
            <w:r w:rsidRPr="00A6719A">
              <w:rPr>
                <w:rFonts w:ascii="Times New Roman" w:eastAsia="Times New Roman" w:hAnsi="Times New Roman" w:cs="Times New Roman"/>
                <w:color w:val="000000"/>
              </w:rPr>
              <w:t xml:space="preserve"> API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cryptocompare API.</w:t>
            </w:r>
          </w:p>
          <w:p w14:paraId="078139A2" w14:textId="175080B3" w:rsidR="0037589E" w:rsidRDefault="0037589E" w:rsidP="0037589E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 xml:space="preserve">Rutgers </w:t>
            </w:r>
            <w:r w:rsidR="00F601AA">
              <w:t>Ridesharing</w:t>
            </w:r>
            <w:r>
              <w:t xml:space="preserve"> webapp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 w:rsidR="00D35067">
              <w:rPr>
                <w:b w:val="0"/>
                <w:color w:val="595959" w:themeColor="text1" w:themeTint="A6"/>
              </w:rPr>
              <w:t>Rutgers Project</w:t>
            </w:r>
          </w:p>
          <w:p w14:paraId="038CAFC8" w14:textId="77777777" w:rsidR="00A6719A" w:rsidRPr="00D35067" w:rsidRDefault="003C66CD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Carpool scheduling </w:t>
            </w:r>
            <w:r w:rsidR="00D35067">
              <w:rPr>
                <w:rFonts w:ascii="Times New Roman" w:hAnsi="Times New Roman" w:cs="Times New Roman"/>
                <w:color w:val="000000"/>
                <w:spacing w:val="-1"/>
              </w:rPr>
              <w:t>for students with similar schedules</w:t>
            </w:r>
            <w:r>
              <w:rPr>
                <w:rFonts w:ascii="Times New Roman" w:hAnsi="Times New Roman" w:cs="Times New Roman"/>
                <w:color w:val="000000"/>
                <w:spacing w:val="-1"/>
              </w:rPr>
              <w:t>.</w:t>
            </w:r>
          </w:p>
          <w:p w14:paraId="47403A69" w14:textId="609BC3EB" w:rsidR="00D35067" w:rsidRDefault="00F601AA" w:rsidP="00D3506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JSP, JDBC, hosting on amazon web server</w:t>
            </w:r>
            <w:r w:rsidR="00FE4B7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uses my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SQL database, </w:t>
            </w:r>
            <w:r w:rsidR="00FE4B7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used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Apache tomcat server for test hosting.</w:t>
            </w:r>
          </w:p>
          <w:p w14:paraId="060DB52D" w14:textId="5631357C" w:rsidR="00D57366" w:rsidRDefault="00D57366" w:rsidP="00D57366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banking system (client and server)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56EC2975" w14:textId="77777777" w:rsidR="00D57366" w:rsidRPr="00D35067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Multi-threaded, a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well as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multi-processed version made for extra credit.</w:t>
            </w:r>
          </w:p>
          <w:p w14:paraId="718BA17E" w14:textId="77777777" w:rsidR="00D57366" w:rsidRDefault="00D57366" w:rsidP="00D5736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Written in C, utilized network sockets, pthread libraries, POSIX shared memo</w:t>
            </w:r>
            <w:r w:rsidR="00F32C05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ry.</w:t>
            </w:r>
          </w:p>
          <w:p w14:paraId="2FA717F0" w14:textId="281F9A1E" w:rsidR="00F601AA" w:rsidRDefault="00F601AA" w:rsidP="00F601AA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Handwriting classification with neural networks</w:t>
            </w:r>
            <w:r w:rsidR="007F45E0"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Rutgers Project</w:t>
            </w:r>
          </w:p>
          <w:p w14:paraId="73897F50" w14:textId="2DCFE572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Supervised learning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sample data of drawn number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01739E99" w14:textId="3D06A2C2" w:rsidR="00F601AA" w:rsidRDefault="00F601AA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Utilizes neural networks to run tests on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training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data 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learn what written numbers look like from pixel analysis</w:t>
            </w:r>
            <w:r w:rsidR="006972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then runs test data to see accuracy and learn over numerous iterations.</w:t>
            </w:r>
          </w:p>
          <w:p w14:paraId="7A3981E2" w14:textId="41F0E614" w:rsidR="00EF6279" w:rsidRDefault="00697286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</w:t>
            </w:r>
            <w:r w:rsidR="00F601A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ritten in python,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everything hard-coded from scratch.</w:t>
            </w:r>
          </w:p>
          <w:p w14:paraId="62D6F373" w14:textId="3CE91E49" w:rsidR="00EF6279" w:rsidRDefault="00EF6279" w:rsidP="00EF6279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</w:rPr>
            </w:pPr>
            <w:r>
              <w:t>Job-bomb</w:t>
            </w:r>
            <w:r>
              <w:t xml:space="preserve"> </w:t>
            </w:r>
            <w:r w:rsidRPr="0037589E">
              <w:rPr>
                <w:b w:val="0"/>
                <w:color w:val="595959" w:themeColor="text1" w:themeTint="A6"/>
              </w:rPr>
              <w:t xml:space="preserve">– </w:t>
            </w:r>
            <w:r>
              <w:rPr>
                <w:b w:val="0"/>
                <w:color w:val="595959" w:themeColor="text1" w:themeTint="A6"/>
              </w:rPr>
              <w:t>Per</w:t>
            </w:r>
            <w:r>
              <w:rPr>
                <w:b w:val="0"/>
                <w:color w:val="595959" w:themeColor="text1" w:themeTint="A6"/>
              </w:rPr>
              <w:t>s</w:t>
            </w:r>
            <w:r>
              <w:rPr>
                <w:b w:val="0"/>
                <w:color w:val="595959" w:themeColor="text1" w:themeTint="A6"/>
              </w:rPr>
              <w:t>onal</w:t>
            </w:r>
            <w:r>
              <w:rPr>
                <w:b w:val="0"/>
                <w:color w:val="595959" w:themeColor="text1" w:themeTint="A6"/>
              </w:rPr>
              <w:t xml:space="preserve"> Project</w:t>
            </w:r>
          </w:p>
          <w:p w14:paraId="556BBFE7" w14:textId="193E15D4" w:rsidR="00EF6279" w:rsidRDefault="00EF6279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Logs into your Snagajob account and loads all ‘1-click apply’ jobs onto a GUI within a user-specified mile radius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(approx. 1 in 15 of jobs on here are ‘1-click apply)</w:t>
            </w:r>
          </w:p>
          <w:p w14:paraId="47517664" w14:textId="36E23D45" w:rsidR="00455224" w:rsidRPr="00695F56" w:rsidRDefault="00455224" w:rsidP="00695F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obs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are shown in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checklist, user can choose which to check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or uncheck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, applies to all checked</w:t>
            </w:r>
          </w:p>
          <w:p w14:paraId="7138F2F5" w14:textId="5526A05A" w:rsidR="00EF6279" w:rsidRDefault="00455224" w:rsidP="00EF627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Option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filter or ignore by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keyword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or phrase (e.g. ‘manager’, ‘shift supervisor’)</w:t>
            </w:r>
            <w:r w:rsidR="00EF6279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55C17108" w14:textId="12F4A783" w:rsidR="00695F56" w:rsidRDefault="00EF6279" w:rsidP="00695F5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Only available for Snagajob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(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all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1-click apply </w:t>
            </w:r>
            <w:r w:rsidR="007D33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 Snagajob are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low-skill </w:t>
            </w:r>
            <w:r w:rsidR="007D33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jobs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so </w:t>
            </w:r>
            <w:r w:rsidR="007E783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user can’t bother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places that </w:t>
            </w:r>
            <w:r w:rsidR="007E783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they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might not be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695F5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q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ualified for)</w:t>
            </w:r>
          </w:p>
          <w:p w14:paraId="3CFF4A7E" w14:textId="704CC108" w:rsidR="00F601AA" w:rsidRPr="00695F56" w:rsidRDefault="00695F56" w:rsidP="00F601A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324" w:line="258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Written in 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Java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, utilized </w:t>
            </w:r>
            <w:r w:rsidR="002647B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J</w:t>
            </w:r>
            <w:r w:rsidR="00455224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avaFx, javaMail,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and </w:t>
            </w:r>
            <w:r w:rsidR="004060A2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Selenium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p w14:paraId="7D7A0117" w14:textId="77777777" w:rsidR="00695F56" w:rsidRDefault="00695F56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FD54B0B" w14:textId="5101F9C8" w:rsidR="003C66CD" w:rsidRPr="006E2695" w:rsidRDefault="00B464DA" w:rsidP="00D2126B">
      <w:pPr>
        <w:autoSpaceDE w:val="0"/>
        <w:autoSpaceDN w:val="0"/>
        <w:adjustRightInd w:val="0"/>
        <w:spacing w:line="265" w:lineRule="exact"/>
        <w:rPr>
          <w:rStyle w:val="Hyperlink"/>
          <w:rFonts w:ascii="Times New Roman" w:hAnsi="Times New Roman" w:cs="Times New Roman"/>
          <w:sz w:val="21"/>
          <w:szCs w:val="21"/>
        </w:rPr>
      </w:pP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Full </w:t>
      </w:r>
      <w:r w:rsidR="001E66F9" w:rsidRPr="006E2695">
        <w:rPr>
          <w:rFonts w:ascii="Times New Roman" w:hAnsi="Times New Roman" w:cs="Times New Roman"/>
          <w:color w:val="000000"/>
          <w:sz w:val="21"/>
          <w:szCs w:val="21"/>
        </w:rPr>
        <w:t>list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of</w:t>
      </w:r>
      <w:r w:rsidR="00621E7B"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all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proje</w:t>
      </w:r>
      <w:r w:rsidRPr="006E2695">
        <w:rPr>
          <w:rFonts w:ascii="Times New Roman" w:hAnsi="Times New Roman" w:cs="Times New Roman"/>
          <w:color w:val="auto"/>
          <w:sz w:val="21"/>
          <w:szCs w:val="21"/>
        </w:rPr>
        <w:t>cts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F32C05" w:rsidRPr="006E2695">
        <w:rPr>
          <w:rFonts w:ascii="Times New Roman" w:hAnsi="Times New Roman" w:cs="Times New Roman"/>
          <w:color w:val="auto"/>
          <w:sz w:val="21"/>
          <w:szCs w:val="21"/>
        </w:rPr>
        <w:t>wit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>h</w:t>
      </w:r>
      <w:r w:rsidR="00F32C05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source code</w:t>
      </w:r>
      <w:r w:rsidR="006E2695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and digital copy of resume</w:t>
      </w:r>
      <w:r w:rsidR="00621E7B" w:rsidRPr="006E2695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E2695">
        <w:rPr>
          <w:rFonts w:ascii="Times New Roman" w:hAnsi="Times New Roman" w:cs="Times New Roman"/>
          <w:color w:val="auto"/>
          <w:sz w:val="21"/>
          <w:szCs w:val="21"/>
        </w:rPr>
        <w:t>ca</w:t>
      </w:r>
      <w:r w:rsidRPr="006E2695">
        <w:rPr>
          <w:rFonts w:ascii="Times New Roman" w:hAnsi="Times New Roman" w:cs="Times New Roman"/>
          <w:color w:val="000000"/>
          <w:sz w:val="21"/>
          <w:szCs w:val="21"/>
        </w:rPr>
        <w:t>n be found at</w:t>
      </w:r>
      <w:r w:rsidR="00701AED" w:rsidRPr="006E269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7" w:history="1">
        <w:r w:rsidR="00701AED" w:rsidRPr="006E2695">
          <w:rPr>
            <w:rStyle w:val="Hyperlink"/>
            <w:rFonts w:ascii="Times New Roman" w:hAnsi="Times New Roman" w:cs="Times New Roman"/>
            <w:sz w:val="21"/>
            <w:szCs w:val="21"/>
          </w:rPr>
          <w:t>http://nickmangracina.me</w:t>
        </w:r>
      </w:hyperlink>
      <w:r w:rsidR="006E2695" w:rsidRPr="006E2695">
        <w:rPr>
          <w:rStyle w:val="Hyperlink"/>
          <w:rFonts w:ascii="Times New Roman" w:hAnsi="Times New Roman" w:cs="Times New Roman"/>
          <w:sz w:val="21"/>
          <w:szCs w:val="21"/>
        </w:rPr>
        <w:t>.</w:t>
      </w:r>
    </w:p>
    <w:p w14:paraId="6F664F43" w14:textId="6360A13D" w:rsidR="006E2695" w:rsidRDefault="006E2695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5C212B1F" w14:textId="77777777" w:rsidR="00701AED" w:rsidRDefault="00701AE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04AC9B9F" w14:textId="77777777" w:rsidR="003C66CD" w:rsidRPr="00D2126B" w:rsidRDefault="003C66CD" w:rsidP="00D2126B">
      <w:pPr>
        <w:autoSpaceDE w:val="0"/>
        <w:autoSpaceDN w:val="0"/>
        <w:adjustRightInd w:val="0"/>
        <w:spacing w:line="265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sectPr w:rsidR="003C66CD" w:rsidRPr="00D2126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32792" w14:textId="77777777" w:rsidR="00F84F67" w:rsidRDefault="00F84F67" w:rsidP="0068194B">
      <w:r>
        <w:separator/>
      </w:r>
    </w:p>
    <w:p w14:paraId="60C1FD8E" w14:textId="77777777" w:rsidR="00F84F67" w:rsidRDefault="00F84F67"/>
    <w:p w14:paraId="0D29118C" w14:textId="77777777" w:rsidR="00F84F67" w:rsidRDefault="00F84F67"/>
  </w:endnote>
  <w:endnote w:type="continuationSeparator" w:id="0">
    <w:p w14:paraId="4C348112" w14:textId="77777777" w:rsidR="00F84F67" w:rsidRDefault="00F84F67" w:rsidP="0068194B">
      <w:r>
        <w:continuationSeparator/>
      </w:r>
    </w:p>
    <w:p w14:paraId="15485AFF" w14:textId="77777777" w:rsidR="00F84F67" w:rsidRDefault="00F84F67"/>
    <w:p w14:paraId="13D798BE" w14:textId="77777777" w:rsidR="00F84F67" w:rsidRDefault="00F84F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C6A10" w14:textId="51068334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9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43365" w14:textId="77777777" w:rsidR="00F84F67" w:rsidRDefault="00F84F67" w:rsidP="0068194B">
      <w:r>
        <w:separator/>
      </w:r>
    </w:p>
    <w:p w14:paraId="5864A1BA" w14:textId="77777777" w:rsidR="00F84F67" w:rsidRDefault="00F84F67"/>
    <w:p w14:paraId="279D35F6" w14:textId="77777777" w:rsidR="00F84F67" w:rsidRDefault="00F84F67"/>
  </w:footnote>
  <w:footnote w:type="continuationSeparator" w:id="0">
    <w:p w14:paraId="11204EF9" w14:textId="77777777" w:rsidR="00F84F67" w:rsidRDefault="00F84F67" w:rsidP="0068194B">
      <w:r>
        <w:continuationSeparator/>
      </w:r>
    </w:p>
    <w:p w14:paraId="1F827270" w14:textId="77777777" w:rsidR="00F84F67" w:rsidRDefault="00F84F67"/>
    <w:p w14:paraId="6A6CED34" w14:textId="77777777" w:rsidR="00F84F67" w:rsidRDefault="00F84F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260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3D126F" wp14:editId="64F929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EEB94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ED3CBC"/>
    <w:multiLevelType w:val="hybridMultilevel"/>
    <w:tmpl w:val="532C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A024A"/>
    <w:multiLevelType w:val="hybridMultilevel"/>
    <w:tmpl w:val="228E2B8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 w15:restartNumberingAfterBreak="0">
    <w:nsid w:val="263E41A2"/>
    <w:multiLevelType w:val="hybridMultilevel"/>
    <w:tmpl w:val="3D64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2E8B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C942FB8"/>
    <w:multiLevelType w:val="hybridMultilevel"/>
    <w:tmpl w:val="C32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03B0E"/>
    <w:multiLevelType w:val="hybridMultilevel"/>
    <w:tmpl w:val="7D1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A9"/>
    <w:rsid w:val="000001EF"/>
    <w:rsid w:val="00007322"/>
    <w:rsid w:val="00007728"/>
    <w:rsid w:val="00016F60"/>
    <w:rsid w:val="0001774A"/>
    <w:rsid w:val="00024584"/>
    <w:rsid w:val="00024730"/>
    <w:rsid w:val="00055E95"/>
    <w:rsid w:val="0007021F"/>
    <w:rsid w:val="000B2BA5"/>
    <w:rsid w:val="000F2F8C"/>
    <w:rsid w:val="0010006E"/>
    <w:rsid w:val="001045A8"/>
    <w:rsid w:val="001132CE"/>
    <w:rsid w:val="00114A91"/>
    <w:rsid w:val="001413D9"/>
    <w:rsid w:val="001427E1"/>
    <w:rsid w:val="00163668"/>
    <w:rsid w:val="00164250"/>
    <w:rsid w:val="00171566"/>
    <w:rsid w:val="00174676"/>
    <w:rsid w:val="001755A8"/>
    <w:rsid w:val="00184014"/>
    <w:rsid w:val="00192008"/>
    <w:rsid w:val="001A711C"/>
    <w:rsid w:val="001B12A9"/>
    <w:rsid w:val="001B55C1"/>
    <w:rsid w:val="001C0E68"/>
    <w:rsid w:val="001C4B6F"/>
    <w:rsid w:val="001D0BF1"/>
    <w:rsid w:val="001D3D03"/>
    <w:rsid w:val="001E3120"/>
    <w:rsid w:val="001E66F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30"/>
    <w:rsid w:val="0024720C"/>
    <w:rsid w:val="002617AE"/>
    <w:rsid w:val="002638D0"/>
    <w:rsid w:val="002647B7"/>
    <w:rsid w:val="002647D3"/>
    <w:rsid w:val="00275EAE"/>
    <w:rsid w:val="00294998"/>
    <w:rsid w:val="00297F18"/>
    <w:rsid w:val="002A1945"/>
    <w:rsid w:val="002A3A39"/>
    <w:rsid w:val="002B2958"/>
    <w:rsid w:val="002B3FC8"/>
    <w:rsid w:val="002D23C5"/>
    <w:rsid w:val="002D6137"/>
    <w:rsid w:val="002E5E32"/>
    <w:rsid w:val="002E7E61"/>
    <w:rsid w:val="002F026E"/>
    <w:rsid w:val="002F05E5"/>
    <w:rsid w:val="002F254D"/>
    <w:rsid w:val="002F30E4"/>
    <w:rsid w:val="00307140"/>
    <w:rsid w:val="00307D6F"/>
    <w:rsid w:val="00316817"/>
    <w:rsid w:val="00316DFF"/>
    <w:rsid w:val="00325B57"/>
    <w:rsid w:val="003264B7"/>
    <w:rsid w:val="003270CA"/>
    <w:rsid w:val="00336056"/>
    <w:rsid w:val="00343B19"/>
    <w:rsid w:val="003544E1"/>
    <w:rsid w:val="00355837"/>
    <w:rsid w:val="00366398"/>
    <w:rsid w:val="003674BF"/>
    <w:rsid w:val="0037589E"/>
    <w:rsid w:val="003941BB"/>
    <w:rsid w:val="003A0632"/>
    <w:rsid w:val="003A2F25"/>
    <w:rsid w:val="003A30E5"/>
    <w:rsid w:val="003A6ADF"/>
    <w:rsid w:val="003B5928"/>
    <w:rsid w:val="003C66CD"/>
    <w:rsid w:val="003D380F"/>
    <w:rsid w:val="003E160D"/>
    <w:rsid w:val="003E5894"/>
    <w:rsid w:val="003F023B"/>
    <w:rsid w:val="003F1D5F"/>
    <w:rsid w:val="00405128"/>
    <w:rsid w:val="004060A2"/>
    <w:rsid w:val="00406CFF"/>
    <w:rsid w:val="00415967"/>
    <w:rsid w:val="00416B25"/>
    <w:rsid w:val="00420592"/>
    <w:rsid w:val="004319E0"/>
    <w:rsid w:val="00437E8C"/>
    <w:rsid w:val="00440225"/>
    <w:rsid w:val="0045522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5D88"/>
    <w:rsid w:val="00510392"/>
    <w:rsid w:val="00513E2A"/>
    <w:rsid w:val="0054055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6FCD"/>
    <w:rsid w:val="005E6256"/>
    <w:rsid w:val="005F4B91"/>
    <w:rsid w:val="005F55D2"/>
    <w:rsid w:val="00621E7B"/>
    <w:rsid w:val="0062312F"/>
    <w:rsid w:val="00625F2C"/>
    <w:rsid w:val="0064538C"/>
    <w:rsid w:val="006618E9"/>
    <w:rsid w:val="00661A08"/>
    <w:rsid w:val="0068194B"/>
    <w:rsid w:val="00692703"/>
    <w:rsid w:val="00694CF1"/>
    <w:rsid w:val="00695F56"/>
    <w:rsid w:val="00697286"/>
    <w:rsid w:val="006A1962"/>
    <w:rsid w:val="006B3DCF"/>
    <w:rsid w:val="006B5D48"/>
    <w:rsid w:val="006B7D7B"/>
    <w:rsid w:val="006C0E20"/>
    <w:rsid w:val="006C1A5E"/>
    <w:rsid w:val="006E1507"/>
    <w:rsid w:val="006E2695"/>
    <w:rsid w:val="00701AED"/>
    <w:rsid w:val="00712D8B"/>
    <w:rsid w:val="00723851"/>
    <w:rsid w:val="007273B7"/>
    <w:rsid w:val="00730CBD"/>
    <w:rsid w:val="00733E0A"/>
    <w:rsid w:val="0074403D"/>
    <w:rsid w:val="0074503A"/>
    <w:rsid w:val="00746517"/>
    <w:rsid w:val="00746D44"/>
    <w:rsid w:val="007538DC"/>
    <w:rsid w:val="00757803"/>
    <w:rsid w:val="00767877"/>
    <w:rsid w:val="0078711A"/>
    <w:rsid w:val="0079206B"/>
    <w:rsid w:val="00796076"/>
    <w:rsid w:val="007B1373"/>
    <w:rsid w:val="007C0566"/>
    <w:rsid w:val="007C606B"/>
    <w:rsid w:val="007C6EE7"/>
    <w:rsid w:val="007D3386"/>
    <w:rsid w:val="007D74A6"/>
    <w:rsid w:val="007E6A61"/>
    <w:rsid w:val="007E7837"/>
    <w:rsid w:val="007F45E0"/>
    <w:rsid w:val="00800D8A"/>
    <w:rsid w:val="00801140"/>
    <w:rsid w:val="00803404"/>
    <w:rsid w:val="0081289A"/>
    <w:rsid w:val="00820E59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9BD"/>
    <w:rsid w:val="00901899"/>
    <w:rsid w:val="0090344B"/>
    <w:rsid w:val="0090557A"/>
    <w:rsid w:val="00905715"/>
    <w:rsid w:val="0091321E"/>
    <w:rsid w:val="00913946"/>
    <w:rsid w:val="0092726B"/>
    <w:rsid w:val="00927EF7"/>
    <w:rsid w:val="009361BA"/>
    <w:rsid w:val="0094006D"/>
    <w:rsid w:val="00944F78"/>
    <w:rsid w:val="009510E7"/>
    <w:rsid w:val="00952C89"/>
    <w:rsid w:val="009571D8"/>
    <w:rsid w:val="009650EA"/>
    <w:rsid w:val="0097790C"/>
    <w:rsid w:val="0098506E"/>
    <w:rsid w:val="009A44CE"/>
    <w:rsid w:val="009B3E96"/>
    <w:rsid w:val="009C4DFC"/>
    <w:rsid w:val="009D1231"/>
    <w:rsid w:val="009D44F8"/>
    <w:rsid w:val="009E3160"/>
    <w:rsid w:val="009F220C"/>
    <w:rsid w:val="009F3B05"/>
    <w:rsid w:val="009F4931"/>
    <w:rsid w:val="009F5560"/>
    <w:rsid w:val="009F5BDC"/>
    <w:rsid w:val="00A14534"/>
    <w:rsid w:val="00A16DAA"/>
    <w:rsid w:val="00A24162"/>
    <w:rsid w:val="00A25023"/>
    <w:rsid w:val="00A270EA"/>
    <w:rsid w:val="00A34BA2"/>
    <w:rsid w:val="00A358C1"/>
    <w:rsid w:val="00A36F27"/>
    <w:rsid w:val="00A42E32"/>
    <w:rsid w:val="00A46E63"/>
    <w:rsid w:val="00A51DC5"/>
    <w:rsid w:val="00A537D2"/>
    <w:rsid w:val="00A53DE1"/>
    <w:rsid w:val="00A615E1"/>
    <w:rsid w:val="00A6692C"/>
    <w:rsid w:val="00A6719A"/>
    <w:rsid w:val="00A67554"/>
    <w:rsid w:val="00A70941"/>
    <w:rsid w:val="00A726A8"/>
    <w:rsid w:val="00A74C9F"/>
    <w:rsid w:val="00A755E8"/>
    <w:rsid w:val="00A93A5D"/>
    <w:rsid w:val="00AB0A64"/>
    <w:rsid w:val="00AB32F8"/>
    <w:rsid w:val="00AB610B"/>
    <w:rsid w:val="00AD360E"/>
    <w:rsid w:val="00AD40FB"/>
    <w:rsid w:val="00AD782D"/>
    <w:rsid w:val="00AE7650"/>
    <w:rsid w:val="00B10EBE"/>
    <w:rsid w:val="00B236F1"/>
    <w:rsid w:val="00B464DA"/>
    <w:rsid w:val="00B50F99"/>
    <w:rsid w:val="00B51D1B"/>
    <w:rsid w:val="00B540F4"/>
    <w:rsid w:val="00B60FD0"/>
    <w:rsid w:val="00B622DF"/>
    <w:rsid w:val="00B6332A"/>
    <w:rsid w:val="00B73FF1"/>
    <w:rsid w:val="00B75841"/>
    <w:rsid w:val="00B81760"/>
    <w:rsid w:val="00B8494C"/>
    <w:rsid w:val="00BA1546"/>
    <w:rsid w:val="00BA7EE6"/>
    <w:rsid w:val="00BB0914"/>
    <w:rsid w:val="00BB4E51"/>
    <w:rsid w:val="00BD431F"/>
    <w:rsid w:val="00BE423E"/>
    <w:rsid w:val="00BF18CC"/>
    <w:rsid w:val="00BF61AC"/>
    <w:rsid w:val="00C47FA6"/>
    <w:rsid w:val="00C57FC6"/>
    <w:rsid w:val="00C66A7D"/>
    <w:rsid w:val="00C779DA"/>
    <w:rsid w:val="00C814F7"/>
    <w:rsid w:val="00C90CCC"/>
    <w:rsid w:val="00C928B9"/>
    <w:rsid w:val="00C94D50"/>
    <w:rsid w:val="00CA4B4D"/>
    <w:rsid w:val="00CB35C3"/>
    <w:rsid w:val="00CC46AC"/>
    <w:rsid w:val="00CD323D"/>
    <w:rsid w:val="00CD52C6"/>
    <w:rsid w:val="00CE1CAB"/>
    <w:rsid w:val="00CE4030"/>
    <w:rsid w:val="00CE64B3"/>
    <w:rsid w:val="00CF1A49"/>
    <w:rsid w:val="00D01958"/>
    <w:rsid w:val="00D0630C"/>
    <w:rsid w:val="00D1278A"/>
    <w:rsid w:val="00D2126B"/>
    <w:rsid w:val="00D243A9"/>
    <w:rsid w:val="00D305E5"/>
    <w:rsid w:val="00D35067"/>
    <w:rsid w:val="00D37CD3"/>
    <w:rsid w:val="00D5430E"/>
    <w:rsid w:val="00D562C0"/>
    <w:rsid w:val="00D57366"/>
    <w:rsid w:val="00D62B6E"/>
    <w:rsid w:val="00D66A52"/>
    <w:rsid w:val="00D66EFA"/>
    <w:rsid w:val="00D72A2D"/>
    <w:rsid w:val="00D857BF"/>
    <w:rsid w:val="00D9521A"/>
    <w:rsid w:val="00DA25CB"/>
    <w:rsid w:val="00DA3914"/>
    <w:rsid w:val="00DA59AA"/>
    <w:rsid w:val="00DB5087"/>
    <w:rsid w:val="00DB6915"/>
    <w:rsid w:val="00DB7E1E"/>
    <w:rsid w:val="00DC1B78"/>
    <w:rsid w:val="00DC2A2F"/>
    <w:rsid w:val="00DC600B"/>
    <w:rsid w:val="00DE0FAA"/>
    <w:rsid w:val="00DE136D"/>
    <w:rsid w:val="00DE6534"/>
    <w:rsid w:val="00DF4CFF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16F9"/>
    <w:rsid w:val="00EC1351"/>
    <w:rsid w:val="00EC45FA"/>
    <w:rsid w:val="00EC4CBF"/>
    <w:rsid w:val="00ED1BF2"/>
    <w:rsid w:val="00ED302E"/>
    <w:rsid w:val="00EE18FE"/>
    <w:rsid w:val="00EE2CA8"/>
    <w:rsid w:val="00EF17E8"/>
    <w:rsid w:val="00EF4FE3"/>
    <w:rsid w:val="00EF51D9"/>
    <w:rsid w:val="00EF5485"/>
    <w:rsid w:val="00EF6279"/>
    <w:rsid w:val="00EF65EF"/>
    <w:rsid w:val="00F130DD"/>
    <w:rsid w:val="00F24884"/>
    <w:rsid w:val="00F26360"/>
    <w:rsid w:val="00F32C05"/>
    <w:rsid w:val="00F476C4"/>
    <w:rsid w:val="00F601AA"/>
    <w:rsid w:val="00F61DF9"/>
    <w:rsid w:val="00F751C9"/>
    <w:rsid w:val="00F812C4"/>
    <w:rsid w:val="00F81960"/>
    <w:rsid w:val="00F84F67"/>
    <w:rsid w:val="00F8769D"/>
    <w:rsid w:val="00F9350C"/>
    <w:rsid w:val="00F94EB5"/>
    <w:rsid w:val="00F9624D"/>
    <w:rsid w:val="00FB31C1"/>
    <w:rsid w:val="00FB58F2"/>
    <w:rsid w:val="00FC6AEA"/>
    <w:rsid w:val="00FD3883"/>
    <w:rsid w:val="00FD3D13"/>
    <w:rsid w:val="00FE4B7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055E6"/>
  <w15:chartTrackingRefBased/>
  <w15:docId w15:val="{E7C72A5D-989A-4264-A7B9-36609C4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12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ickmangracina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B94412BD44A85976920A303D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4DF3E-14E5-4599-A6AE-B93FE8DD555A}"/>
      </w:docPartPr>
      <w:docPartBody>
        <w:p w:rsidR="004D7CC9" w:rsidRDefault="009710C4">
          <w:pPr>
            <w:pStyle w:val="EE8B94412BD44A85976920A303DE1684"/>
          </w:pPr>
          <w:r w:rsidRPr="00CF1A49">
            <w:t>·</w:t>
          </w:r>
        </w:p>
      </w:docPartBody>
    </w:docPart>
    <w:docPart>
      <w:docPartPr>
        <w:name w:val="887F47742F154FA9ABB49C432D72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6E43-A0E5-40B4-A318-2B3314B39784}"/>
      </w:docPartPr>
      <w:docPartBody>
        <w:p w:rsidR="004D7CC9" w:rsidRDefault="009710C4">
          <w:pPr>
            <w:pStyle w:val="887F47742F154FA9ABB49C432D7292A3"/>
          </w:pPr>
          <w:r w:rsidRPr="00CF1A49">
            <w:t>Experience</w:t>
          </w:r>
        </w:p>
      </w:docPartBody>
    </w:docPart>
    <w:docPart>
      <w:docPartPr>
        <w:name w:val="96D940402B164C04A95A2C03E6D2B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8D7A-FF78-47CC-B932-0F8F8F6D0714}"/>
      </w:docPartPr>
      <w:docPartBody>
        <w:p w:rsidR="004D7CC9" w:rsidRDefault="009710C4">
          <w:pPr>
            <w:pStyle w:val="96D940402B164C04A95A2C03E6D2B169"/>
          </w:pPr>
          <w:r w:rsidRPr="00CF1A49">
            <w:t>Education</w:t>
          </w:r>
        </w:p>
      </w:docPartBody>
    </w:docPart>
    <w:docPart>
      <w:docPartPr>
        <w:name w:val="1102462782104146B820D6455EE5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36A3-10FE-4958-89FB-F53338AC47F0}"/>
      </w:docPartPr>
      <w:docPartBody>
        <w:p w:rsidR="004D7CC9" w:rsidRDefault="009710C4">
          <w:pPr>
            <w:pStyle w:val="1102462782104146B820D6455EE52AD8"/>
          </w:pPr>
          <w:r w:rsidRPr="00CF1A49">
            <w:t>Skills</w:t>
          </w:r>
        </w:p>
      </w:docPartBody>
    </w:docPart>
    <w:docPart>
      <w:docPartPr>
        <w:name w:val="D0D22262DA3341DBBCC48C0F06D4C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8D7E-CC8E-4724-B71A-85E7196F1FF1}"/>
      </w:docPartPr>
      <w:docPartBody>
        <w:p w:rsidR="00000000" w:rsidRDefault="00193BBF" w:rsidP="00193BBF">
          <w:pPr>
            <w:pStyle w:val="D0D22262DA3341DBBCC48C0F06D4CA4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C4"/>
    <w:rsid w:val="000A40A1"/>
    <w:rsid w:val="00193BBF"/>
    <w:rsid w:val="001D7C21"/>
    <w:rsid w:val="002435A8"/>
    <w:rsid w:val="0026738D"/>
    <w:rsid w:val="003450C2"/>
    <w:rsid w:val="004D7CC9"/>
    <w:rsid w:val="00641815"/>
    <w:rsid w:val="00875A10"/>
    <w:rsid w:val="009710C4"/>
    <w:rsid w:val="00D4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CAD59F722467F9891B5772927C11A">
    <w:name w:val="06DCAD59F722467F9891B5772927C11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3A621DB6577498BBDFC23306979F1E0">
    <w:name w:val="13A621DB6577498BBDFC23306979F1E0"/>
  </w:style>
  <w:style w:type="paragraph" w:customStyle="1" w:styleId="1149621BD3B343208E75788CE1C44BA9">
    <w:name w:val="1149621BD3B343208E75788CE1C44BA9"/>
  </w:style>
  <w:style w:type="paragraph" w:customStyle="1" w:styleId="A3D904D9F855483282BB178044B6096A">
    <w:name w:val="A3D904D9F855483282BB178044B6096A"/>
  </w:style>
  <w:style w:type="paragraph" w:customStyle="1" w:styleId="F589200F38BA48DF98302FD13B55F3C8">
    <w:name w:val="F589200F38BA48DF98302FD13B55F3C8"/>
  </w:style>
  <w:style w:type="paragraph" w:customStyle="1" w:styleId="C96682135B444FB39129283FFB7FDA77">
    <w:name w:val="C96682135B444FB39129283FFB7FDA77"/>
  </w:style>
  <w:style w:type="paragraph" w:customStyle="1" w:styleId="EE8B94412BD44A85976920A303DE1684">
    <w:name w:val="EE8B94412BD44A85976920A303DE1684"/>
  </w:style>
  <w:style w:type="paragraph" w:customStyle="1" w:styleId="16195C0565454DB4BF5957A72C39BAC9">
    <w:name w:val="16195C0565454DB4BF5957A72C39BAC9"/>
  </w:style>
  <w:style w:type="paragraph" w:customStyle="1" w:styleId="83E64EAF6FF14986BFA6D2906384D257">
    <w:name w:val="83E64EAF6FF14986BFA6D2906384D257"/>
  </w:style>
  <w:style w:type="paragraph" w:customStyle="1" w:styleId="D9E6F578F82842E0AA515C6312330D6E">
    <w:name w:val="D9E6F578F82842E0AA515C6312330D6E"/>
  </w:style>
  <w:style w:type="paragraph" w:customStyle="1" w:styleId="6FE654927A644060BFFC23046D56C576">
    <w:name w:val="6FE654927A644060BFFC23046D56C576"/>
  </w:style>
  <w:style w:type="paragraph" w:customStyle="1" w:styleId="887F47742F154FA9ABB49C432D7292A3">
    <w:name w:val="887F47742F154FA9ABB49C432D7292A3"/>
  </w:style>
  <w:style w:type="paragraph" w:customStyle="1" w:styleId="05CCB6D4963441F6A1D1327A3F0AF6A6">
    <w:name w:val="05CCB6D4963441F6A1D1327A3F0AF6A6"/>
  </w:style>
  <w:style w:type="paragraph" w:customStyle="1" w:styleId="F679E9ACD79F432089CF70CAAB00E7B4">
    <w:name w:val="F679E9ACD79F432089CF70CAAB00E7B4"/>
  </w:style>
  <w:style w:type="paragraph" w:customStyle="1" w:styleId="51D0B4D8AE1345A3930FB1E6FD0F28CF">
    <w:name w:val="51D0B4D8AE1345A3930FB1E6FD0F28C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52663F444584597881770CACEDAF9C8">
    <w:name w:val="C52663F444584597881770CACEDAF9C8"/>
  </w:style>
  <w:style w:type="paragraph" w:customStyle="1" w:styleId="A95A007A98B146FF8CA8817608244455">
    <w:name w:val="A95A007A98B146FF8CA8817608244455"/>
  </w:style>
  <w:style w:type="paragraph" w:customStyle="1" w:styleId="32E8728D50A54EAFB32AF00F0922E425">
    <w:name w:val="32E8728D50A54EAFB32AF00F0922E425"/>
  </w:style>
  <w:style w:type="paragraph" w:customStyle="1" w:styleId="CC6D7818CD564DC99B59ED815C432505">
    <w:name w:val="CC6D7818CD564DC99B59ED815C432505"/>
  </w:style>
  <w:style w:type="paragraph" w:customStyle="1" w:styleId="2335B15EF1C646F79789A4A4DBE4EFC8">
    <w:name w:val="2335B15EF1C646F79789A4A4DBE4EFC8"/>
  </w:style>
  <w:style w:type="paragraph" w:customStyle="1" w:styleId="DF51B3FC09F54593935D7912AF0EE361">
    <w:name w:val="DF51B3FC09F54593935D7912AF0EE361"/>
  </w:style>
  <w:style w:type="paragraph" w:customStyle="1" w:styleId="324C810F5351467CAF17319F2715CCBF">
    <w:name w:val="324C810F5351467CAF17319F2715CCBF"/>
  </w:style>
  <w:style w:type="paragraph" w:customStyle="1" w:styleId="96D940402B164C04A95A2C03E6D2B169">
    <w:name w:val="96D940402B164C04A95A2C03E6D2B169"/>
  </w:style>
  <w:style w:type="paragraph" w:customStyle="1" w:styleId="50AFFB5BFF184EFDB2E4A7A0D2610575">
    <w:name w:val="50AFFB5BFF184EFDB2E4A7A0D2610575"/>
  </w:style>
  <w:style w:type="paragraph" w:customStyle="1" w:styleId="5FD08174E43D443C884924456BCC7013">
    <w:name w:val="5FD08174E43D443C884924456BCC7013"/>
  </w:style>
  <w:style w:type="paragraph" w:customStyle="1" w:styleId="5185418C0F36492F8A21B279AC69E42B">
    <w:name w:val="5185418C0F36492F8A21B279AC69E42B"/>
  </w:style>
  <w:style w:type="paragraph" w:customStyle="1" w:styleId="8F8C49BB74CB455C8C39437E33E5B2E7">
    <w:name w:val="8F8C49BB74CB455C8C39437E33E5B2E7"/>
  </w:style>
  <w:style w:type="paragraph" w:customStyle="1" w:styleId="00197598493F4093AC168494A9BCA6FC">
    <w:name w:val="00197598493F4093AC168494A9BCA6FC"/>
  </w:style>
  <w:style w:type="paragraph" w:customStyle="1" w:styleId="27ABDF8890E144A3BA0C3E41F62EDD66">
    <w:name w:val="27ABDF8890E144A3BA0C3E41F62EDD66"/>
  </w:style>
  <w:style w:type="paragraph" w:customStyle="1" w:styleId="DA4F29C5DEFA49CF8D23319D041F6C60">
    <w:name w:val="DA4F29C5DEFA49CF8D23319D041F6C60"/>
  </w:style>
  <w:style w:type="paragraph" w:customStyle="1" w:styleId="99E6E41FCABB4FB0AA416D4411ECE706">
    <w:name w:val="99E6E41FCABB4FB0AA416D4411ECE706"/>
  </w:style>
  <w:style w:type="paragraph" w:customStyle="1" w:styleId="BEB115224D1C41BDA3696BB7C49BBC08">
    <w:name w:val="BEB115224D1C41BDA3696BB7C49BBC08"/>
  </w:style>
  <w:style w:type="paragraph" w:customStyle="1" w:styleId="C66BDFC61FAB419E909D450217371FDC">
    <w:name w:val="C66BDFC61FAB419E909D450217371FDC"/>
  </w:style>
  <w:style w:type="paragraph" w:customStyle="1" w:styleId="1102462782104146B820D6455EE52AD8">
    <w:name w:val="1102462782104146B820D6455EE52AD8"/>
  </w:style>
  <w:style w:type="paragraph" w:customStyle="1" w:styleId="F816C868AE4A45E288914DAC38F5F21A">
    <w:name w:val="F816C868AE4A45E288914DAC38F5F21A"/>
  </w:style>
  <w:style w:type="paragraph" w:customStyle="1" w:styleId="8A9D5DB9E69A4233B4266449311AA6CC">
    <w:name w:val="8A9D5DB9E69A4233B4266449311AA6CC"/>
  </w:style>
  <w:style w:type="paragraph" w:customStyle="1" w:styleId="BD1EEF8838F344F0AF3A61DD5D78B334">
    <w:name w:val="BD1EEF8838F344F0AF3A61DD5D78B334"/>
  </w:style>
  <w:style w:type="paragraph" w:customStyle="1" w:styleId="9C5421E16E834251B125B50B056CB76B">
    <w:name w:val="9C5421E16E834251B125B50B056CB76B"/>
  </w:style>
  <w:style w:type="paragraph" w:customStyle="1" w:styleId="DC4475D52C754247AF47C9D6E4503F1F">
    <w:name w:val="DC4475D52C754247AF47C9D6E4503F1F"/>
  </w:style>
  <w:style w:type="paragraph" w:customStyle="1" w:styleId="817C97F0EC05401A9FCDE4D408EA0B63">
    <w:name w:val="817C97F0EC05401A9FCDE4D408EA0B63"/>
  </w:style>
  <w:style w:type="paragraph" w:customStyle="1" w:styleId="C84864589A2640DE831F9D34CA97B3F3">
    <w:name w:val="C84864589A2640DE831F9D34CA97B3F3"/>
  </w:style>
  <w:style w:type="paragraph" w:customStyle="1" w:styleId="49C24EA19BEF489AAF59A68F9FB26AD6">
    <w:name w:val="49C24EA19BEF489AAF59A68F9FB26AD6"/>
    <w:rsid w:val="004D7CC9"/>
  </w:style>
  <w:style w:type="paragraph" w:customStyle="1" w:styleId="85C1399CE53D4DFD8529A68D4D0FCDD2">
    <w:name w:val="85C1399CE53D4DFD8529A68D4D0FCDD2"/>
    <w:rsid w:val="004D7CC9"/>
  </w:style>
  <w:style w:type="paragraph" w:customStyle="1" w:styleId="1FE6C0A974AE45A9896EF43B2C3E2F15">
    <w:name w:val="1FE6C0A974AE45A9896EF43B2C3E2F15"/>
    <w:rsid w:val="004D7CC9"/>
  </w:style>
  <w:style w:type="paragraph" w:customStyle="1" w:styleId="EC8B8B04021747499167C9259C9B129A">
    <w:name w:val="EC8B8B04021747499167C9259C9B129A"/>
    <w:rsid w:val="001D7C21"/>
  </w:style>
  <w:style w:type="paragraph" w:customStyle="1" w:styleId="00CDB1EC974F46AE8817FEC2579F38F3">
    <w:name w:val="00CDB1EC974F46AE8817FEC2579F38F3"/>
    <w:rsid w:val="00875A10"/>
  </w:style>
  <w:style w:type="paragraph" w:customStyle="1" w:styleId="D0D22262DA3341DBBCC48C0F06D4CA40">
    <w:name w:val="D0D22262DA3341DBBCC48C0F06D4CA40"/>
    <w:rsid w:val="00193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1363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Serpico</dc:creator>
  <cp:keywords/>
  <dc:description/>
  <cp:lastModifiedBy>Nick Mangracina</cp:lastModifiedBy>
  <cp:revision>88</cp:revision>
  <cp:lastPrinted>2018-01-30T08:24:00Z</cp:lastPrinted>
  <dcterms:created xsi:type="dcterms:W3CDTF">2018-01-23T08:06:00Z</dcterms:created>
  <dcterms:modified xsi:type="dcterms:W3CDTF">2018-01-30T08:29:00Z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-1377795930</vt:i4>
  </property>
</Properties>
</file>